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5058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067"/>
        <w:gridCol w:w="4402"/>
      </w:tblGrid>
      <w:tr w:rsidR="002B33F0" w:rsidRPr="00BF6970" w:rsidTr="0042668B">
        <w:trPr>
          <w:trHeight w:val="812"/>
        </w:trPr>
        <w:tc>
          <w:tcPr>
            <w:tcW w:w="5066" w:type="dxa"/>
            <w:vAlign w:val="bottom"/>
          </w:tcPr>
          <w:p w:rsidR="002B33F0" w:rsidRPr="005C05C5" w:rsidRDefault="007D2D86" w:rsidP="0042668B">
            <w:pPr>
              <w:pStyle w:val="Title"/>
              <w:rPr>
                <w:rFonts w:asciiTheme="minorHAnsi" w:hAnsiTheme="minorHAnsi"/>
                <w:color w:val="1F4E79" w:themeColor="accent1" w:themeShade="80"/>
                <w:sz w:val="52"/>
                <w:szCs w:val="52"/>
              </w:rPr>
            </w:pPr>
            <w:r>
              <w:rPr>
                <w:rFonts w:asciiTheme="minorHAnsi" w:hAnsiTheme="minorHAnsi"/>
                <w:color w:val="1F4E79" w:themeColor="accent1" w:themeShade="80"/>
                <w:sz w:val="52"/>
                <w:szCs w:val="52"/>
              </w:rPr>
              <w:t xml:space="preserve">Vinaykumar M </w:t>
            </w:r>
          </w:p>
        </w:tc>
        <w:tc>
          <w:tcPr>
            <w:tcW w:w="4402" w:type="dxa"/>
            <w:vAlign w:val="bottom"/>
          </w:tcPr>
          <w:tbl>
            <w:tblPr>
              <w:tblStyle w:val="TableGrid"/>
              <w:tblW w:w="4999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74"/>
              <w:gridCol w:w="427"/>
            </w:tblGrid>
            <w:tr w:rsidR="002B33F0" w:rsidRPr="009D0878" w:rsidTr="0042668B">
              <w:trPr>
                <w:trHeight w:val="274"/>
              </w:trPr>
              <w:sdt>
                <w:sdtPr>
                  <w:rPr>
                    <w:color w:val="1F4E79" w:themeColor="accent1" w:themeShade="80"/>
                  </w:rPr>
                  <w:alias w:val="Enter phone:"/>
                  <w:tag w:val="Enter phone:"/>
                  <w:id w:val="-1849400302"/>
                  <w:placeholder>
                    <w:docPart w:val="EA99D9E0142941F2A6F0A24FFAAD864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74" w:type="dxa"/>
                      <w:tcMar>
                        <w:left w:w="720" w:type="dxa"/>
                        <w:right w:w="29" w:type="dxa"/>
                      </w:tcMar>
                    </w:tcPr>
                    <w:p w:rsidR="002B33F0" w:rsidRPr="00330151" w:rsidRDefault="007D2D86" w:rsidP="007D2D86">
                      <w:pPr>
                        <w:pStyle w:val="ContactInfo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9010702056</w:t>
                      </w:r>
                    </w:p>
                  </w:tc>
                </w:sdtContent>
              </w:sdt>
              <w:tc>
                <w:tcPr>
                  <w:tcW w:w="427" w:type="dxa"/>
                  <w:tcMar>
                    <w:left w:w="0" w:type="dxa"/>
                    <w:right w:w="0" w:type="dxa"/>
                  </w:tcMar>
                </w:tcPr>
                <w:p w:rsidR="004D3D4D" w:rsidRPr="00330151" w:rsidRDefault="002B33F0" w:rsidP="004D3D4D">
                  <w:pPr>
                    <w:pStyle w:val="Icons"/>
                    <w:rPr>
                      <w:color w:val="1F4E79" w:themeColor="accent1" w:themeShade="80"/>
                    </w:rPr>
                  </w:pPr>
                  <w:r w:rsidRPr="00330151">
                    <w:rPr>
                      <w:noProof/>
                      <w:color w:val="1F4E79" w:themeColor="accent1" w:themeShade="80"/>
                    </w:rPr>
                    <mc:AlternateContent>
                      <mc:Choice Requires="wps">
                        <w:drawing>
                          <wp:inline distT="0" distB="0" distL="0" distR="0" wp14:anchorId="4378F74E" wp14:editId="12B43392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8B1D91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b9bd5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B33F0" w:rsidRPr="009D0878" w:rsidTr="0042668B">
              <w:trPr>
                <w:trHeight w:val="262"/>
              </w:trPr>
              <w:sdt>
                <w:sdtPr>
                  <w:rPr>
                    <w:color w:val="1F4E79" w:themeColor="accent1" w:themeShade="80"/>
                  </w:rPr>
                  <w:alias w:val="Enter email:"/>
                  <w:tag w:val="Enter email:"/>
                  <w:id w:val="-675184368"/>
                  <w:placeholder>
                    <w:docPart w:val="C2CD9BB8294D46A7880F4E817FC873E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74" w:type="dxa"/>
                      <w:tcMar>
                        <w:left w:w="720" w:type="dxa"/>
                        <w:right w:w="29" w:type="dxa"/>
                      </w:tcMar>
                    </w:tcPr>
                    <w:p w:rsidR="002B33F0" w:rsidRPr="00330151" w:rsidRDefault="004957DC" w:rsidP="007D2D86">
                      <w:pPr>
                        <w:pStyle w:val="ContactInfo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v</w:t>
                      </w:r>
                      <w:r w:rsidR="007D2D86">
                        <w:rPr>
                          <w:color w:val="1F4E79" w:themeColor="accent1" w:themeShade="80"/>
                        </w:rPr>
                        <w:t>inaymandava25</w:t>
                      </w:r>
                      <w:r w:rsidR="002B33F0" w:rsidRPr="00330151">
                        <w:rPr>
                          <w:color w:val="1F4E79" w:themeColor="accent1" w:themeShade="80"/>
                        </w:rPr>
                        <w:t>@gmail.com</w:t>
                      </w:r>
                    </w:p>
                  </w:tc>
                </w:sdtContent>
              </w:sdt>
              <w:tc>
                <w:tcPr>
                  <w:tcW w:w="427" w:type="dxa"/>
                  <w:tcMar>
                    <w:left w:w="0" w:type="dxa"/>
                    <w:right w:w="0" w:type="dxa"/>
                  </w:tcMar>
                </w:tcPr>
                <w:p w:rsidR="002B33F0" w:rsidRPr="00330151" w:rsidRDefault="002B33F0" w:rsidP="0042668B">
                  <w:pPr>
                    <w:pStyle w:val="Icons"/>
                    <w:rPr>
                      <w:color w:val="1F4E79" w:themeColor="accent1" w:themeShade="80"/>
                    </w:rPr>
                  </w:pPr>
                  <w:r w:rsidRPr="00330151">
                    <w:rPr>
                      <w:noProof/>
                      <w:color w:val="1F4E79" w:themeColor="accent1" w:themeShade="80"/>
                    </w:rPr>
                    <mc:AlternateContent>
                      <mc:Choice Requires="wps">
                        <w:drawing>
                          <wp:inline distT="0" distB="0" distL="0" distR="0" wp14:anchorId="262B1F6A" wp14:editId="5F60E1E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730FAF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5b9bd5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B33F0" w:rsidRPr="009D0878" w:rsidTr="0042668B">
              <w:trPr>
                <w:trHeight w:val="274"/>
              </w:trPr>
              <w:tc>
                <w:tcPr>
                  <w:tcW w:w="3974" w:type="dxa"/>
                  <w:tcMar>
                    <w:left w:w="720" w:type="dxa"/>
                    <w:right w:w="29" w:type="dxa"/>
                  </w:tcMar>
                </w:tcPr>
                <w:p w:rsidR="002B33F0" w:rsidRPr="009D0878" w:rsidRDefault="002B33F0" w:rsidP="007D2D86">
                  <w:pPr>
                    <w:pStyle w:val="ContactInfo"/>
                  </w:pPr>
                  <w:sdt>
                    <w:sdtPr>
                      <w:rPr>
                        <w:color w:val="1F4E79" w:themeColor="accent1" w:themeShade="80"/>
                      </w:rPr>
                      <w:alias w:val="Enter address:"/>
                      <w:tag w:val="Enter address:"/>
                      <w:id w:val="966779368"/>
                      <w:placeholder>
                        <w:docPart w:val="C655C84E81364D4D971859A800C74ED4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7D2D86">
                        <w:rPr>
                          <w:color w:val="1F4E79" w:themeColor="accent1" w:themeShade="80"/>
                        </w:rPr>
                        <w:t>Airoli</w:t>
                      </w:r>
                      <w:r w:rsidRPr="00330151">
                        <w:rPr>
                          <w:color w:val="1F4E79" w:themeColor="accent1" w:themeShade="80"/>
                        </w:rPr>
                        <w:t xml:space="preserve">, </w:t>
                      </w:r>
                      <w:r w:rsidR="007D2D86">
                        <w:rPr>
                          <w:color w:val="1F4E79" w:themeColor="accent1" w:themeShade="80"/>
                        </w:rPr>
                        <w:t>Navi Mumbai</w:t>
                      </w:r>
                    </w:sdtContent>
                  </w:sdt>
                </w:p>
              </w:tc>
              <w:tc>
                <w:tcPr>
                  <w:tcW w:w="427" w:type="dxa"/>
                  <w:tcMar>
                    <w:left w:w="0" w:type="dxa"/>
                    <w:right w:w="0" w:type="dxa"/>
                  </w:tcMar>
                </w:tcPr>
                <w:p w:rsidR="002B33F0" w:rsidRPr="009D0878" w:rsidRDefault="002B33F0" w:rsidP="0042668B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2C71DD5" wp14:editId="4BD02FB9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673C4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5b9bd5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2B33F0" w:rsidRDefault="002B33F0" w:rsidP="0042668B">
            <w:pPr>
              <w:pStyle w:val="Header"/>
            </w:pPr>
          </w:p>
        </w:tc>
      </w:tr>
    </w:tbl>
    <w:p w:rsidR="002B33F0" w:rsidRDefault="002B33F0" w:rsidP="00330151">
      <w:pPr>
        <w:spacing w:after="0" w:line="276" w:lineRule="auto"/>
        <w:contextualSpacing/>
        <w:rPr>
          <w:b/>
          <w:color w:val="1F4E79" w:themeColor="accent1" w:themeShade="80"/>
          <w:sz w:val="28"/>
          <w:szCs w:val="28"/>
        </w:rPr>
      </w:pPr>
    </w:p>
    <w:p w:rsidR="00EF0142" w:rsidRPr="005C05C5" w:rsidRDefault="00EF0142" w:rsidP="00330151">
      <w:pPr>
        <w:spacing w:after="0" w:line="276" w:lineRule="auto"/>
        <w:contextualSpacing/>
        <w:rPr>
          <w:b/>
          <w:color w:val="1F4E79" w:themeColor="accent1" w:themeShade="80"/>
          <w:sz w:val="28"/>
          <w:szCs w:val="28"/>
        </w:rPr>
      </w:pPr>
      <w:r w:rsidRPr="005C05C5">
        <w:rPr>
          <w:b/>
          <w:color w:val="1F4E79" w:themeColor="accent1" w:themeShade="80"/>
          <w:sz w:val="28"/>
          <w:szCs w:val="28"/>
        </w:rPr>
        <w:t>Career Objective</w:t>
      </w:r>
    </w:p>
    <w:p w:rsidR="007D2D86" w:rsidRPr="007D2D86" w:rsidRDefault="007D2D86" w:rsidP="007D2D86">
      <w:pPr>
        <w:spacing w:after="0"/>
        <w:ind w:firstLineChars="150" w:firstLine="315"/>
        <w:jc w:val="both"/>
        <w:rPr>
          <w:rFonts w:eastAsia="Arial" w:cstheme="minorHAnsi"/>
          <w:color w:val="58585F"/>
          <w:sz w:val="21"/>
          <w:szCs w:val="21"/>
          <w:shd w:val="clear" w:color="auto" w:fill="FFFFFF"/>
        </w:rPr>
      </w:pPr>
      <w:r w:rsidRPr="007D2D86">
        <w:rPr>
          <w:rFonts w:eastAsia="Arial" w:cstheme="minorHAnsi"/>
          <w:sz w:val="21"/>
          <w:szCs w:val="21"/>
          <w:shd w:val="clear" w:color="auto" w:fill="FFFFFF"/>
        </w:rPr>
        <w:t xml:space="preserve">A Certified Full Stack Developer familiar with a wide range of programming utilities and languages. </w:t>
      </w:r>
      <w:r w:rsidR="004957DC">
        <w:rPr>
          <w:rFonts w:eastAsia="Arial" w:cstheme="minorHAnsi"/>
          <w:sz w:val="21"/>
          <w:szCs w:val="21"/>
          <w:shd w:val="clear" w:color="auto" w:fill="FFFFFF"/>
        </w:rPr>
        <w:t xml:space="preserve">Having knowledge </w:t>
      </w:r>
      <w:r w:rsidRPr="007D2D86">
        <w:rPr>
          <w:rFonts w:eastAsia="Arial" w:cstheme="minorHAnsi"/>
          <w:sz w:val="21"/>
          <w:szCs w:val="21"/>
          <w:shd w:val="clear" w:color="auto" w:fill="FFFFFF"/>
        </w:rPr>
        <w:t>of backend and frontend development requirements. Able to handle any part of the process with ease. Collaborative team player with excellent technical abilities</w:t>
      </w:r>
      <w:r w:rsidRPr="007D2D86">
        <w:rPr>
          <w:rFonts w:eastAsia="Arial" w:cstheme="minorHAnsi"/>
          <w:color w:val="58585F"/>
          <w:sz w:val="21"/>
          <w:szCs w:val="21"/>
          <w:shd w:val="clear" w:color="auto" w:fill="FFFFFF"/>
        </w:rPr>
        <w:t>.</w:t>
      </w:r>
    </w:p>
    <w:p w:rsidR="00EF0142" w:rsidRPr="005C05C5" w:rsidRDefault="00EF0142" w:rsidP="00330151">
      <w:pPr>
        <w:pStyle w:val="Heading1"/>
        <w:rPr>
          <w:rFonts w:asciiTheme="minorHAnsi" w:hAnsiTheme="minorHAnsi" w:cs="Arial"/>
          <w:bCs/>
          <w:color w:val="1F4E79" w:themeColor="accent1" w:themeShade="80"/>
          <w:sz w:val="28"/>
          <w:szCs w:val="28"/>
        </w:rPr>
      </w:pPr>
      <w:r w:rsidRPr="005C05C5">
        <w:rPr>
          <w:rFonts w:asciiTheme="minorHAnsi" w:hAnsiTheme="minorHAnsi" w:cs="Arial"/>
          <w:bCs/>
          <w:color w:val="1F4E79" w:themeColor="accent1" w:themeShade="80"/>
          <w:sz w:val="28"/>
          <w:szCs w:val="28"/>
        </w:rPr>
        <w:t>Accomplishments</w:t>
      </w:r>
    </w:p>
    <w:tbl>
      <w:tblPr>
        <w:tblStyle w:val="TableGrid"/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8963"/>
        <w:gridCol w:w="393"/>
      </w:tblGrid>
      <w:tr w:rsidR="00BF6970" w:rsidRPr="00BF6970" w:rsidTr="004957DC">
        <w:trPr>
          <w:trHeight w:val="1817"/>
        </w:trPr>
        <w:tc>
          <w:tcPr>
            <w:tcW w:w="8964" w:type="dxa"/>
          </w:tcPr>
          <w:p w:rsidR="007D2D86" w:rsidRPr="007D2D86" w:rsidRDefault="007D2D86" w:rsidP="007D2D86">
            <w:pPr>
              <w:pStyle w:val="ListBullet"/>
              <w:numPr>
                <w:ilvl w:val="0"/>
                <w:numId w:val="4"/>
              </w:numPr>
              <w:suppressAutoHyphens/>
              <w:contextualSpacing w:val="0"/>
              <w:rPr>
                <w:rFonts w:cstheme="minorHAnsi"/>
              </w:rPr>
            </w:pPr>
            <w:r w:rsidRPr="007D2D86">
              <w:rPr>
                <w:rFonts w:cstheme="minorHAnsi"/>
              </w:rPr>
              <w:t>Knowledge of</w:t>
            </w:r>
            <w:r w:rsidRPr="007D2D86">
              <w:rPr>
                <w:rFonts w:cstheme="minorHAnsi"/>
                <w:b/>
              </w:rPr>
              <w:t xml:space="preserve"> Angular, Core Java, </w:t>
            </w:r>
            <w:r w:rsidRPr="007D2D86">
              <w:rPr>
                <w:rFonts w:cstheme="minorHAnsi"/>
                <w:b/>
                <w:lang w:val="en-IN"/>
              </w:rPr>
              <w:t>S</w:t>
            </w:r>
            <w:r w:rsidRPr="007D2D86">
              <w:rPr>
                <w:rFonts w:cstheme="minorHAnsi"/>
                <w:b/>
              </w:rPr>
              <w:t>pring boot, MySQL, JPA</w:t>
            </w:r>
          </w:p>
          <w:p w:rsidR="007D2D86" w:rsidRPr="007D2D86" w:rsidRDefault="007D2D86" w:rsidP="007D2D86">
            <w:pPr>
              <w:pStyle w:val="ListBullet"/>
              <w:numPr>
                <w:ilvl w:val="0"/>
                <w:numId w:val="4"/>
              </w:numPr>
              <w:suppressAutoHyphens/>
              <w:contextualSpacing w:val="0"/>
              <w:rPr>
                <w:rFonts w:cstheme="minorHAnsi"/>
              </w:rPr>
            </w:pPr>
            <w:r w:rsidRPr="007D2D86">
              <w:rPr>
                <w:rFonts w:cstheme="minorHAnsi"/>
              </w:rPr>
              <w:t>Expertise in developing Application</w:t>
            </w:r>
            <w:r w:rsidR="00DE1F31">
              <w:rPr>
                <w:rFonts w:cstheme="minorHAnsi"/>
              </w:rPr>
              <w:t>s</w:t>
            </w:r>
            <w:r w:rsidRPr="007D2D86">
              <w:rPr>
                <w:rFonts w:cstheme="minorHAnsi"/>
              </w:rPr>
              <w:t xml:space="preserve"> usin</w:t>
            </w:r>
            <w:r w:rsidRPr="007D2D86">
              <w:rPr>
                <w:rFonts w:cstheme="minorHAnsi"/>
                <w:lang w:val="en-IN"/>
              </w:rPr>
              <w:t>g spring framework and Angular Framework</w:t>
            </w:r>
          </w:p>
          <w:p w:rsidR="007D2D86" w:rsidRPr="007D2D86" w:rsidRDefault="007D2D86" w:rsidP="007D2D86">
            <w:pPr>
              <w:pStyle w:val="ListBullet"/>
              <w:numPr>
                <w:ilvl w:val="0"/>
                <w:numId w:val="4"/>
              </w:numPr>
              <w:suppressAutoHyphens/>
              <w:contextualSpacing w:val="0"/>
              <w:rPr>
                <w:rFonts w:cstheme="minorHAnsi"/>
              </w:rPr>
            </w:pPr>
            <w:r w:rsidRPr="007D2D86">
              <w:rPr>
                <w:rFonts w:cstheme="minorHAnsi"/>
              </w:rPr>
              <w:t>Good working knowledge on Application development and maintenance life cycle process</w:t>
            </w:r>
          </w:p>
          <w:p w:rsidR="007D2D86" w:rsidRPr="007D2D86" w:rsidRDefault="007D2D86" w:rsidP="007D2D86">
            <w:pPr>
              <w:pStyle w:val="ListBullet"/>
              <w:numPr>
                <w:ilvl w:val="0"/>
                <w:numId w:val="4"/>
              </w:numPr>
              <w:suppressAutoHyphens/>
              <w:contextualSpacing w:val="0"/>
              <w:jc w:val="both"/>
              <w:rPr>
                <w:rFonts w:cstheme="minorHAnsi"/>
              </w:rPr>
            </w:pPr>
            <w:r w:rsidRPr="007D2D86">
              <w:rPr>
                <w:rFonts w:cstheme="minorHAnsi"/>
              </w:rPr>
              <w:t xml:space="preserve">Knowledge in using Application servers such as </w:t>
            </w:r>
            <w:r w:rsidRPr="007D2D86">
              <w:rPr>
                <w:rFonts w:cstheme="minorHAnsi"/>
                <w:lang w:val="en-IN"/>
              </w:rPr>
              <w:t xml:space="preserve">Apache Tomcat </w:t>
            </w:r>
          </w:p>
          <w:p w:rsidR="007D2D86" w:rsidRPr="007D2D86" w:rsidRDefault="007D2D86" w:rsidP="007D2D86">
            <w:pPr>
              <w:pStyle w:val="ListBullet"/>
              <w:numPr>
                <w:ilvl w:val="0"/>
                <w:numId w:val="4"/>
              </w:numPr>
              <w:suppressAutoHyphens/>
              <w:contextualSpacing w:val="0"/>
              <w:jc w:val="both"/>
              <w:rPr>
                <w:rFonts w:cstheme="minorHAnsi"/>
              </w:rPr>
            </w:pPr>
            <w:r w:rsidRPr="007D2D86">
              <w:rPr>
                <w:rFonts w:cstheme="minorHAnsi"/>
              </w:rPr>
              <w:t>Hig</w:t>
            </w:r>
            <w:r w:rsidR="004957DC">
              <w:rPr>
                <w:rFonts w:cstheme="minorHAnsi"/>
              </w:rPr>
              <w:t>hly productive IT professional and</w:t>
            </w:r>
            <w:r w:rsidRPr="007D2D86">
              <w:rPr>
                <w:rFonts w:cstheme="minorHAnsi"/>
              </w:rPr>
              <w:t xml:space="preserve"> Internet technologies, in pace with current technologies </w:t>
            </w:r>
          </w:p>
          <w:p w:rsidR="007D2D86" w:rsidRPr="007D2D86" w:rsidRDefault="007D2D86" w:rsidP="007D2D86">
            <w:pPr>
              <w:pStyle w:val="ListBullet"/>
              <w:numPr>
                <w:ilvl w:val="0"/>
                <w:numId w:val="4"/>
              </w:numPr>
              <w:suppressAutoHyphens/>
              <w:contextualSpacing w:val="0"/>
              <w:jc w:val="both"/>
              <w:rPr>
                <w:rFonts w:cstheme="minorHAnsi"/>
              </w:rPr>
            </w:pPr>
            <w:r w:rsidRPr="007D2D86">
              <w:rPr>
                <w:rFonts w:cstheme="minorHAnsi"/>
              </w:rPr>
              <w:t>Clear understanding of business rules with good problem solving &amp; programming skills</w:t>
            </w:r>
          </w:p>
          <w:p w:rsidR="00EF0142" w:rsidRPr="004957DC" w:rsidRDefault="007D2D86" w:rsidP="004957DC">
            <w:pPr>
              <w:pStyle w:val="ListBullet"/>
              <w:numPr>
                <w:ilvl w:val="0"/>
                <w:numId w:val="4"/>
              </w:numPr>
              <w:suppressAutoHyphens/>
              <w:contextualSpacing w:val="0"/>
              <w:jc w:val="both"/>
              <w:rPr>
                <w:rFonts w:cstheme="minorHAnsi"/>
                <w:color w:val="000000"/>
              </w:rPr>
            </w:pPr>
            <w:r w:rsidRPr="007D2D86">
              <w:rPr>
                <w:rFonts w:cstheme="minorHAnsi"/>
              </w:rPr>
              <w:t xml:space="preserve">Good communication skills, team player and a quick learner </w:t>
            </w:r>
          </w:p>
        </w:tc>
        <w:tc>
          <w:tcPr>
            <w:tcW w:w="393" w:type="dxa"/>
            <w:tcMar>
              <w:left w:w="360" w:type="dxa"/>
              <w:right w:w="0" w:type="dxa"/>
            </w:tcMar>
          </w:tcPr>
          <w:p w:rsidR="00E7560A" w:rsidRPr="00BF6970" w:rsidRDefault="00E7560A" w:rsidP="007D2D86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:rsidR="0070237E" w:rsidRPr="00BF6970" w:rsidRDefault="008024AC" w:rsidP="00EF0142">
      <w:pPr>
        <w:pStyle w:val="Heading1"/>
        <w:rPr>
          <w:rFonts w:asciiTheme="minorHAnsi" w:hAnsiTheme="minorHAnsi"/>
          <w:color w:val="000000" w:themeColor="text1"/>
        </w:rPr>
      </w:pPr>
      <w:sdt>
        <w:sdtPr>
          <w:rPr>
            <w:rFonts w:asciiTheme="minorHAnsi" w:hAnsiTheme="minorHAnsi"/>
            <w:color w:val="000000" w:themeColor="text1"/>
          </w:rPr>
          <w:alias w:val="Education:"/>
          <w:tag w:val="Education:"/>
          <w:id w:val="543866955"/>
          <w:placeholder>
            <w:docPart w:val="EB2FB367F2EF4E75ABC36A2E9964294A"/>
          </w:placeholder>
          <w:temporary/>
          <w:showingPlcHdr/>
          <w15:appearance w15:val="hidden"/>
        </w:sdtPr>
        <w:sdtEndPr/>
        <w:sdtContent>
          <w:r w:rsidR="0070237E" w:rsidRPr="005C05C5">
            <w:rPr>
              <w:rFonts w:asciiTheme="minorHAnsi" w:hAnsiTheme="minorHAnsi"/>
              <w:color w:val="1F4E79" w:themeColor="accent1" w:themeShade="80"/>
              <w:sz w:val="28"/>
              <w:szCs w:val="28"/>
            </w:rPr>
            <w:t>Education</w:t>
          </w:r>
        </w:sdtContent>
      </w:sdt>
    </w:p>
    <w:p w:rsidR="0094296C" w:rsidRPr="002F1BD4" w:rsidRDefault="0094296C" w:rsidP="0094296C">
      <w:pPr>
        <w:pStyle w:val="Heading3"/>
        <w:rPr>
          <w:color w:val="808080" w:themeColor="background1" w:themeShade="80"/>
          <w:sz w:val="20"/>
          <w:szCs w:val="20"/>
        </w:rPr>
      </w:pPr>
      <w:r w:rsidRPr="002F1BD4">
        <w:rPr>
          <w:color w:val="808080" w:themeColor="background1" w:themeShade="80"/>
          <w:sz w:val="20"/>
          <w:szCs w:val="20"/>
        </w:rPr>
        <w:t>nov</w:t>
      </w:r>
      <w:r w:rsidRPr="002F1BD4">
        <w:rPr>
          <w:color w:val="808080" w:themeColor="background1" w:themeShade="80"/>
          <w:sz w:val="20"/>
          <w:szCs w:val="20"/>
        </w:rPr>
        <w:t>’14</w:t>
      </w:r>
      <w:r w:rsidRPr="002F1BD4">
        <w:rPr>
          <w:color w:val="808080" w:themeColor="background1" w:themeShade="80"/>
          <w:sz w:val="20"/>
          <w:szCs w:val="20"/>
        </w:rPr>
        <w:t xml:space="preserve"> – </w:t>
      </w:r>
      <w:sdt>
        <w:sdtPr>
          <w:rPr>
            <w:color w:val="808080" w:themeColor="background1" w:themeShade="80"/>
            <w:sz w:val="20"/>
            <w:szCs w:val="20"/>
          </w:rPr>
          <w:alias w:val="Enter dates to for company 1: "/>
          <w:tag w:val="Enter dates to for company 1: "/>
          <w:id w:val="1777993096"/>
          <w:placeholder>
            <w:docPart w:val="2E5034FB19DC42599742EE4D89C5097D"/>
          </w:placeholder>
          <w:temporary/>
          <w:showingPlcHdr/>
          <w15:appearance w15:val="hidden"/>
        </w:sdtPr>
        <w:sdtContent>
          <w:r w:rsidRPr="005C05C5">
            <w:rPr>
              <w:color w:val="808080" w:themeColor="background1" w:themeShade="80"/>
              <w:sz w:val="20"/>
              <w:szCs w:val="20"/>
            </w:rPr>
            <w:t>TO</w:t>
          </w:r>
        </w:sdtContent>
      </w:sdt>
      <w:r w:rsidRPr="002F1BD4">
        <w:rPr>
          <w:color w:val="808080" w:themeColor="background1" w:themeShade="80"/>
          <w:sz w:val="20"/>
          <w:szCs w:val="20"/>
        </w:rPr>
        <w:t xml:space="preserve"> </w:t>
      </w:r>
      <w:r w:rsidRPr="002F1BD4">
        <w:rPr>
          <w:color w:val="808080" w:themeColor="background1" w:themeShade="80"/>
          <w:sz w:val="20"/>
          <w:szCs w:val="20"/>
        </w:rPr>
        <w:t>Sep’18</w:t>
      </w:r>
    </w:p>
    <w:p w:rsidR="0094296C" w:rsidRPr="002F1BD4" w:rsidRDefault="0094296C" w:rsidP="0094296C">
      <w:pPr>
        <w:pStyle w:val="Heading2"/>
        <w:rPr>
          <w:rFonts w:asciiTheme="minorHAnsi" w:hAnsiTheme="minorHAnsi"/>
          <w:color w:val="404040" w:themeColor="text1" w:themeTint="BF"/>
          <w:sz w:val="24"/>
          <w:szCs w:val="24"/>
        </w:rPr>
      </w:pPr>
      <w:r w:rsidRPr="002F1BD4">
        <w:rPr>
          <w:rFonts w:asciiTheme="minorHAnsi" w:hAnsiTheme="minorHAnsi"/>
          <w:color w:val="404040" w:themeColor="text1" w:themeTint="BF"/>
          <w:sz w:val="24"/>
          <w:szCs w:val="24"/>
        </w:rPr>
        <w:t>B Tech | PBR VITS| JNT University Anantapur</w:t>
      </w:r>
    </w:p>
    <w:p w:rsidR="00EF0142" w:rsidRPr="002F1BD4" w:rsidRDefault="00EF0142" w:rsidP="00EF0142">
      <w:pPr>
        <w:pStyle w:val="Heading2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2F1BD4">
        <w:rPr>
          <w:rFonts w:asciiTheme="minorHAnsi" w:hAnsiTheme="minorHAnsi"/>
          <w:b w:val="0"/>
          <w:color w:val="000000" w:themeColor="text1"/>
          <w:sz w:val="22"/>
          <w:szCs w:val="22"/>
        </w:rPr>
        <w:t>Studied Computer Scienc</w:t>
      </w:r>
      <w:r w:rsidR="007D2D86">
        <w:rPr>
          <w:rFonts w:asciiTheme="minorHAnsi" w:hAnsiTheme="minorHAnsi"/>
          <w:b w:val="0"/>
          <w:color w:val="000000" w:themeColor="text1"/>
          <w:sz w:val="22"/>
          <w:szCs w:val="22"/>
        </w:rPr>
        <w:t>e Engineering and passed with 77</w:t>
      </w:r>
      <w:r w:rsidRPr="002F1BD4">
        <w:rPr>
          <w:rFonts w:asciiTheme="minorHAnsi" w:hAnsiTheme="minorHAnsi"/>
          <w:b w:val="0"/>
          <w:color w:val="000000" w:themeColor="text1"/>
          <w:sz w:val="22"/>
          <w:szCs w:val="22"/>
        </w:rPr>
        <w:t>%</w:t>
      </w:r>
    </w:p>
    <w:p w:rsidR="00EF0142" w:rsidRPr="002F1BD4" w:rsidRDefault="00EF0142" w:rsidP="00EF0142">
      <w:pPr>
        <w:pStyle w:val="Heading3"/>
        <w:rPr>
          <w:color w:val="808080" w:themeColor="background1" w:themeShade="80"/>
          <w:sz w:val="20"/>
          <w:szCs w:val="20"/>
        </w:rPr>
      </w:pPr>
      <w:r w:rsidRPr="002F1BD4">
        <w:rPr>
          <w:color w:val="808080" w:themeColor="background1" w:themeShade="80"/>
          <w:sz w:val="20"/>
          <w:szCs w:val="20"/>
        </w:rPr>
        <w:t>JUN’12</w:t>
      </w:r>
      <w:r w:rsidRPr="002F1BD4">
        <w:rPr>
          <w:color w:val="808080" w:themeColor="background1" w:themeShade="80"/>
          <w:sz w:val="20"/>
          <w:szCs w:val="20"/>
        </w:rPr>
        <w:t xml:space="preserve"> – </w:t>
      </w:r>
      <w:sdt>
        <w:sdtPr>
          <w:rPr>
            <w:color w:val="808080" w:themeColor="background1" w:themeShade="80"/>
            <w:sz w:val="20"/>
            <w:szCs w:val="20"/>
          </w:rPr>
          <w:alias w:val="Enter dates to for company 1: "/>
          <w:tag w:val="Enter dates to for company 1: "/>
          <w:id w:val="1714997527"/>
          <w:placeholder>
            <w:docPart w:val="069566FAA08F4F55AF5FDE504EFDACD7"/>
          </w:placeholder>
          <w:temporary/>
          <w:showingPlcHdr/>
          <w15:appearance w15:val="hidden"/>
        </w:sdtPr>
        <w:sdtContent>
          <w:r w:rsidRPr="002F1BD4">
            <w:rPr>
              <w:color w:val="808080" w:themeColor="background1" w:themeShade="80"/>
              <w:sz w:val="20"/>
              <w:szCs w:val="20"/>
            </w:rPr>
            <w:t>TO</w:t>
          </w:r>
        </w:sdtContent>
      </w:sdt>
      <w:r w:rsidRPr="002F1BD4">
        <w:rPr>
          <w:color w:val="808080" w:themeColor="background1" w:themeShade="80"/>
          <w:sz w:val="20"/>
          <w:szCs w:val="20"/>
        </w:rPr>
        <w:t xml:space="preserve"> </w:t>
      </w:r>
      <w:r w:rsidRPr="002F1BD4">
        <w:rPr>
          <w:color w:val="808080" w:themeColor="background1" w:themeShade="80"/>
          <w:sz w:val="20"/>
          <w:szCs w:val="20"/>
        </w:rPr>
        <w:t>MAy</w:t>
      </w:r>
      <w:r w:rsidRPr="002F1BD4">
        <w:rPr>
          <w:color w:val="808080" w:themeColor="background1" w:themeShade="80"/>
          <w:sz w:val="20"/>
          <w:szCs w:val="20"/>
        </w:rPr>
        <w:t>’</w:t>
      </w:r>
      <w:r w:rsidRPr="002F1BD4">
        <w:rPr>
          <w:color w:val="808080" w:themeColor="background1" w:themeShade="80"/>
          <w:sz w:val="20"/>
          <w:szCs w:val="20"/>
        </w:rPr>
        <w:t>14</w:t>
      </w:r>
    </w:p>
    <w:p w:rsidR="00EF0142" w:rsidRPr="002F1BD4" w:rsidRDefault="00EF0142" w:rsidP="00EF0142">
      <w:pPr>
        <w:pStyle w:val="Heading2"/>
        <w:rPr>
          <w:rFonts w:asciiTheme="minorHAnsi" w:hAnsiTheme="minorHAnsi"/>
          <w:color w:val="404040" w:themeColor="text1" w:themeTint="BF"/>
          <w:sz w:val="24"/>
          <w:szCs w:val="24"/>
        </w:rPr>
      </w:pPr>
      <w:r w:rsidRPr="002F1BD4">
        <w:rPr>
          <w:rFonts w:asciiTheme="minorHAnsi" w:hAnsiTheme="minorHAnsi"/>
          <w:color w:val="404040" w:themeColor="text1" w:themeTint="BF"/>
          <w:sz w:val="24"/>
          <w:szCs w:val="24"/>
        </w:rPr>
        <w:t>Intermediate</w:t>
      </w:r>
      <w:r w:rsidRPr="002F1BD4">
        <w:rPr>
          <w:rFonts w:asciiTheme="minorHAnsi" w:hAnsiTheme="minorHAnsi"/>
          <w:color w:val="404040" w:themeColor="text1" w:themeTint="BF"/>
          <w:sz w:val="24"/>
          <w:szCs w:val="24"/>
        </w:rPr>
        <w:t xml:space="preserve"> | </w:t>
      </w:r>
      <w:r w:rsidR="007D2D86">
        <w:rPr>
          <w:rFonts w:asciiTheme="minorHAnsi" w:hAnsiTheme="minorHAnsi"/>
          <w:color w:val="404040" w:themeColor="text1" w:themeTint="BF"/>
          <w:sz w:val="24"/>
          <w:szCs w:val="24"/>
        </w:rPr>
        <w:t>Sree Chaitanya</w:t>
      </w:r>
      <w:r w:rsidRPr="002F1BD4">
        <w:rPr>
          <w:rFonts w:asciiTheme="minorHAnsi" w:hAnsiTheme="minorHAnsi"/>
          <w:color w:val="404040" w:themeColor="text1" w:themeTint="BF"/>
          <w:sz w:val="24"/>
          <w:szCs w:val="24"/>
        </w:rPr>
        <w:t xml:space="preserve"> Jr College</w:t>
      </w:r>
      <w:r w:rsidRPr="002F1BD4">
        <w:rPr>
          <w:rFonts w:asciiTheme="minorHAnsi" w:hAnsiTheme="minorHAnsi"/>
          <w:color w:val="404040" w:themeColor="text1" w:themeTint="BF"/>
          <w:sz w:val="24"/>
          <w:szCs w:val="24"/>
        </w:rPr>
        <w:t xml:space="preserve">| </w:t>
      </w:r>
      <w:r w:rsidRPr="002F1BD4">
        <w:rPr>
          <w:rFonts w:asciiTheme="minorHAnsi" w:hAnsiTheme="minorHAnsi"/>
          <w:color w:val="404040" w:themeColor="text1" w:themeTint="BF"/>
          <w:sz w:val="24"/>
          <w:szCs w:val="24"/>
        </w:rPr>
        <w:t>State board</w:t>
      </w:r>
    </w:p>
    <w:p w:rsidR="00EF0142" w:rsidRPr="002F1BD4" w:rsidRDefault="00EF0142" w:rsidP="00EF0142">
      <w:pPr>
        <w:pStyle w:val="Heading2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2F1BD4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Studied </w:t>
      </w:r>
      <w:r w:rsidRPr="002F1BD4">
        <w:rPr>
          <w:rFonts w:asciiTheme="minorHAnsi" w:hAnsiTheme="minorHAnsi"/>
          <w:b w:val="0"/>
          <w:color w:val="000000" w:themeColor="text1"/>
          <w:sz w:val="22"/>
          <w:szCs w:val="22"/>
        </w:rPr>
        <w:t>MPC and passed with 96</w:t>
      </w:r>
      <w:r w:rsidRPr="002F1BD4">
        <w:rPr>
          <w:rFonts w:asciiTheme="minorHAnsi" w:hAnsiTheme="minorHAnsi"/>
          <w:b w:val="0"/>
          <w:color w:val="000000" w:themeColor="text1"/>
          <w:sz w:val="22"/>
          <w:szCs w:val="22"/>
        </w:rPr>
        <w:t>%</w:t>
      </w:r>
    </w:p>
    <w:p w:rsidR="00EF0142" w:rsidRPr="002F1BD4" w:rsidRDefault="00EF0142" w:rsidP="00EF0142">
      <w:pPr>
        <w:pStyle w:val="Heading3"/>
        <w:rPr>
          <w:color w:val="808080" w:themeColor="background1" w:themeShade="80"/>
          <w:sz w:val="20"/>
          <w:szCs w:val="20"/>
        </w:rPr>
      </w:pPr>
      <w:r w:rsidRPr="002F1BD4">
        <w:rPr>
          <w:color w:val="808080" w:themeColor="background1" w:themeShade="80"/>
          <w:sz w:val="20"/>
          <w:szCs w:val="20"/>
        </w:rPr>
        <w:t>JUN</w:t>
      </w:r>
      <w:r w:rsidRPr="002F1BD4">
        <w:rPr>
          <w:color w:val="808080" w:themeColor="background1" w:themeShade="80"/>
          <w:sz w:val="20"/>
          <w:szCs w:val="20"/>
        </w:rPr>
        <w:t>’11</w:t>
      </w:r>
      <w:r w:rsidRPr="002F1BD4">
        <w:rPr>
          <w:color w:val="808080" w:themeColor="background1" w:themeShade="80"/>
          <w:sz w:val="20"/>
          <w:szCs w:val="20"/>
        </w:rPr>
        <w:t xml:space="preserve"> – </w:t>
      </w:r>
      <w:sdt>
        <w:sdtPr>
          <w:rPr>
            <w:color w:val="808080" w:themeColor="background1" w:themeShade="80"/>
            <w:sz w:val="20"/>
            <w:szCs w:val="20"/>
          </w:rPr>
          <w:alias w:val="Enter dates to for company 1: "/>
          <w:tag w:val="Enter dates to for company 1: "/>
          <w:id w:val="-1112431561"/>
          <w:placeholder>
            <w:docPart w:val="38495F2A93E848268F296074B395B1E4"/>
          </w:placeholder>
          <w:temporary/>
          <w:showingPlcHdr/>
          <w15:appearance w15:val="hidden"/>
        </w:sdtPr>
        <w:sdtContent>
          <w:r w:rsidRPr="002F1BD4">
            <w:rPr>
              <w:color w:val="808080" w:themeColor="background1" w:themeShade="80"/>
              <w:sz w:val="20"/>
              <w:szCs w:val="20"/>
            </w:rPr>
            <w:t>TO</w:t>
          </w:r>
        </w:sdtContent>
      </w:sdt>
      <w:r w:rsidRPr="002F1BD4">
        <w:rPr>
          <w:color w:val="808080" w:themeColor="background1" w:themeShade="80"/>
          <w:sz w:val="20"/>
          <w:szCs w:val="20"/>
        </w:rPr>
        <w:t xml:space="preserve"> MAy’</w:t>
      </w:r>
      <w:r w:rsidRPr="002F1BD4">
        <w:rPr>
          <w:color w:val="808080" w:themeColor="background1" w:themeShade="80"/>
          <w:sz w:val="20"/>
          <w:szCs w:val="20"/>
        </w:rPr>
        <w:t>12</w:t>
      </w:r>
    </w:p>
    <w:p w:rsidR="00EF0142" w:rsidRPr="002F1BD4" w:rsidRDefault="00EF0142" w:rsidP="00EF0142">
      <w:pPr>
        <w:pStyle w:val="Heading2"/>
        <w:rPr>
          <w:rFonts w:asciiTheme="minorHAnsi" w:hAnsiTheme="minorHAnsi"/>
          <w:color w:val="404040" w:themeColor="text1" w:themeTint="BF"/>
          <w:sz w:val="24"/>
          <w:szCs w:val="24"/>
        </w:rPr>
      </w:pPr>
      <w:r w:rsidRPr="002F1BD4">
        <w:rPr>
          <w:rFonts w:asciiTheme="minorHAnsi" w:hAnsiTheme="minorHAnsi"/>
          <w:color w:val="404040" w:themeColor="text1" w:themeTint="BF"/>
          <w:sz w:val="24"/>
          <w:szCs w:val="24"/>
        </w:rPr>
        <w:t xml:space="preserve">SSC </w:t>
      </w:r>
      <w:r w:rsidRPr="002F1BD4">
        <w:rPr>
          <w:rFonts w:asciiTheme="minorHAnsi" w:hAnsiTheme="minorHAnsi"/>
          <w:color w:val="404040" w:themeColor="text1" w:themeTint="BF"/>
          <w:sz w:val="24"/>
          <w:szCs w:val="24"/>
        </w:rPr>
        <w:t xml:space="preserve">| </w:t>
      </w:r>
      <w:r w:rsidR="007D2D86">
        <w:rPr>
          <w:rFonts w:asciiTheme="minorHAnsi" w:hAnsiTheme="minorHAnsi"/>
          <w:color w:val="404040" w:themeColor="text1" w:themeTint="BF"/>
          <w:sz w:val="24"/>
          <w:szCs w:val="24"/>
        </w:rPr>
        <w:t>Viswasanthi</w:t>
      </w:r>
      <w:r w:rsidRPr="002F1BD4">
        <w:rPr>
          <w:rFonts w:asciiTheme="minorHAnsi" w:hAnsiTheme="minorHAnsi"/>
          <w:color w:val="404040" w:themeColor="text1" w:themeTint="BF"/>
          <w:sz w:val="24"/>
          <w:szCs w:val="24"/>
        </w:rPr>
        <w:t xml:space="preserve"> </w:t>
      </w:r>
      <w:r w:rsidR="007D2D86">
        <w:rPr>
          <w:rFonts w:asciiTheme="minorHAnsi" w:hAnsiTheme="minorHAnsi"/>
          <w:color w:val="404040" w:themeColor="text1" w:themeTint="BF"/>
          <w:sz w:val="24"/>
          <w:szCs w:val="24"/>
        </w:rPr>
        <w:t xml:space="preserve">High </w:t>
      </w:r>
      <w:r w:rsidRPr="002F1BD4">
        <w:rPr>
          <w:rFonts w:asciiTheme="minorHAnsi" w:hAnsiTheme="minorHAnsi"/>
          <w:color w:val="404040" w:themeColor="text1" w:themeTint="BF"/>
          <w:sz w:val="24"/>
          <w:szCs w:val="24"/>
        </w:rPr>
        <w:t xml:space="preserve">School </w:t>
      </w:r>
      <w:r w:rsidRPr="002F1BD4">
        <w:rPr>
          <w:rFonts w:asciiTheme="minorHAnsi" w:hAnsiTheme="minorHAnsi"/>
          <w:color w:val="404040" w:themeColor="text1" w:themeTint="BF"/>
          <w:sz w:val="24"/>
          <w:szCs w:val="24"/>
        </w:rPr>
        <w:t>| State board</w:t>
      </w:r>
    </w:p>
    <w:p w:rsidR="002B33F0" w:rsidRPr="004957DC" w:rsidRDefault="00EF0142" w:rsidP="004957DC">
      <w:pPr>
        <w:pStyle w:val="Heading2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2F1BD4">
        <w:rPr>
          <w:rFonts w:asciiTheme="minorHAnsi" w:hAnsiTheme="minorHAnsi"/>
          <w:b w:val="0"/>
          <w:color w:val="000000" w:themeColor="text1"/>
          <w:sz w:val="22"/>
          <w:szCs w:val="22"/>
        </w:rPr>
        <w:t>Studied MPC and passed with 9</w:t>
      </w:r>
      <w:r w:rsidR="007D2D86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.5 </w:t>
      </w:r>
      <w:r w:rsidRPr="002F1BD4">
        <w:rPr>
          <w:rFonts w:asciiTheme="minorHAnsi" w:hAnsiTheme="minorHAnsi"/>
          <w:b w:val="0"/>
          <w:color w:val="000000" w:themeColor="text1"/>
          <w:sz w:val="22"/>
          <w:szCs w:val="22"/>
        </w:rPr>
        <w:t>GPA</w:t>
      </w:r>
    </w:p>
    <w:p w:rsidR="002B33F0" w:rsidRDefault="002B33F0" w:rsidP="00434074">
      <w:pPr>
        <w:pStyle w:val="Heading1"/>
        <w:rPr>
          <w:rFonts w:asciiTheme="minorHAnsi" w:hAnsiTheme="minorHAnsi"/>
          <w:color w:val="1F4E79" w:themeColor="accent1" w:themeShade="80"/>
          <w:sz w:val="28"/>
          <w:szCs w:val="28"/>
        </w:rPr>
      </w:pPr>
    </w:p>
    <w:p w:rsidR="00EF0142" w:rsidRPr="005C05C5" w:rsidRDefault="00EF0142" w:rsidP="00434074">
      <w:pPr>
        <w:pStyle w:val="Heading1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5C05C5">
        <w:rPr>
          <w:rFonts w:asciiTheme="minorHAnsi" w:hAnsiTheme="minorHAnsi"/>
          <w:color w:val="1F4E79" w:themeColor="accent1" w:themeShade="80"/>
          <w:sz w:val="28"/>
          <w:szCs w:val="28"/>
        </w:rPr>
        <w:t>Technical Skills</w:t>
      </w:r>
    </w:p>
    <w:tbl>
      <w:tblPr>
        <w:tblStyle w:val="TableGrid"/>
        <w:tblW w:w="10053" w:type="dxa"/>
        <w:tblLook w:val="04A0" w:firstRow="1" w:lastRow="0" w:firstColumn="1" w:lastColumn="0" w:noHBand="0" w:noVBand="1"/>
      </w:tblPr>
      <w:tblGrid>
        <w:gridCol w:w="10444"/>
        <w:gridCol w:w="222"/>
      </w:tblGrid>
      <w:tr w:rsidR="00BF6970" w:rsidRPr="00BF6970" w:rsidTr="007079B0">
        <w:trPr>
          <w:trHeight w:val="1140"/>
        </w:trPr>
        <w:tc>
          <w:tcPr>
            <w:tcW w:w="9830" w:type="dxa"/>
          </w:tcPr>
          <w:tbl>
            <w:tblPr>
              <w:tblStyle w:val="TableGrid"/>
              <w:tblW w:w="10221" w:type="dxa"/>
              <w:tblInd w:w="7" w:type="dxa"/>
              <w:tblLook w:val="04A0" w:firstRow="1" w:lastRow="0" w:firstColumn="1" w:lastColumn="0" w:noHBand="0" w:noVBand="1"/>
            </w:tblPr>
            <w:tblGrid>
              <w:gridCol w:w="2260"/>
              <w:gridCol w:w="284"/>
              <w:gridCol w:w="7677"/>
            </w:tblGrid>
            <w:tr w:rsidR="000E6255" w:rsidRPr="00BF6970" w:rsidTr="00D87E96">
              <w:trPr>
                <w:trHeight w:val="232"/>
              </w:trPr>
              <w:tc>
                <w:tcPr>
                  <w:tcW w:w="2260" w:type="dxa"/>
                </w:tcPr>
                <w:p w:rsidR="00670F2D" w:rsidRPr="004957DC" w:rsidRDefault="00D87E96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>
                    <w:rPr>
                      <w:rFonts w:cstheme="minorHAnsi"/>
                      <w:color w:val="000000" w:themeColor="text1"/>
                      <w:szCs w:val="20"/>
                    </w:rPr>
                    <w:t xml:space="preserve">Backend </w:t>
                  </w:r>
                </w:p>
              </w:tc>
              <w:tc>
                <w:tcPr>
                  <w:tcW w:w="284" w:type="dxa"/>
                </w:tcPr>
                <w:p w:rsidR="00670F2D" w:rsidRPr="004957DC" w:rsidRDefault="00670F2D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>-</w:t>
                  </w:r>
                </w:p>
              </w:tc>
              <w:tc>
                <w:tcPr>
                  <w:tcW w:w="7677" w:type="dxa"/>
                </w:tcPr>
                <w:p w:rsidR="00670F2D" w:rsidRPr="004957DC" w:rsidRDefault="007D2D86" w:rsidP="000E6255">
                  <w:pPr>
                    <w:spacing w:line="360" w:lineRule="auto"/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>Core Java</w:t>
                  </w:r>
                  <w:r w:rsidR="000E6255" w:rsidRPr="004957DC">
                    <w:rPr>
                      <w:rFonts w:cstheme="minorHAnsi"/>
                      <w:color w:val="000000" w:themeColor="text1"/>
                      <w:szCs w:val="20"/>
                    </w:rPr>
                    <w:t>, Spring Boot</w:t>
                  </w:r>
                </w:p>
              </w:tc>
            </w:tr>
            <w:tr w:rsidR="000E6255" w:rsidRPr="00BF6970" w:rsidTr="00D87E96">
              <w:trPr>
                <w:trHeight w:val="346"/>
              </w:trPr>
              <w:tc>
                <w:tcPr>
                  <w:tcW w:w="2260" w:type="dxa"/>
                </w:tcPr>
                <w:p w:rsidR="00670F2D" w:rsidRPr="004957DC" w:rsidRDefault="007D2D86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>Application Server</w:t>
                  </w:r>
                </w:p>
              </w:tc>
              <w:tc>
                <w:tcPr>
                  <w:tcW w:w="284" w:type="dxa"/>
                </w:tcPr>
                <w:p w:rsidR="00670F2D" w:rsidRPr="004957DC" w:rsidRDefault="00670F2D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>-</w:t>
                  </w:r>
                </w:p>
              </w:tc>
              <w:tc>
                <w:tcPr>
                  <w:tcW w:w="7677" w:type="dxa"/>
                </w:tcPr>
                <w:p w:rsidR="00670F2D" w:rsidRPr="004957DC" w:rsidRDefault="007D2D86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  <w:lang w:val="en-IN"/>
                    </w:rPr>
                    <w:t>Apache tomcat</w:t>
                  </w:r>
                </w:p>
              </w:tc>
            </w:tr>
            <w:tr w:rsidR="000E6255" w:rsidRPr="00BF6970" w:rsidTr="00D87E96">
              <w:trPr>
                <w:trHeight w:val="346"/>
              </w:trPr>
              <w:tc>
                <w:tcPr>
                  <w:tcW w:w="2260" w:type="dxa"/>
                </w:tcPr>
                <w:p w:rsidR="00670F2D" w:rsidRPr="004957DC" w:rsidRDefault="007D2D86" w:rsidP="00D87E96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  <w:lang w:val="en-IN"/>
                    </w:rPr>
                    <w:t>Frontend</w:t>
                  </w: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</w:tcPr>
                <w:p w:rsidR="00670F2D" w:rsidRPr="004957DC" w:rsidRDefault="00670F2D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>-</w:t>
                  </w:r>
                </w:p>
              </w:tc>
              <w:tc>
                <w:tcPr>
                  <w:tcW w:w="7677" w:type="dxa"/>
                </w:tcPr>
                <w:p w:rsidR="00670F2D" w:rsidRPr="004957DC" w:rsidRDefault="007D2D86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  <w:lang w:val="en-IN"/>
                    </w:rPr>
                    <w:t>Angular</w:t>
                  </w:r>
                  <w:r w:rsidR="000E6255" w:rsidRPr="004957DC">
                    <w:rPr>
                      <w:rFonts w:cstheme="minorHAnsi"/>
                      <w:color w:val="000000" w:themeColor="text1"/>
                      <w:szCs w:val="20"/>
                      <w:lang w:val="en-IN"/>
                    </w:rPr>
                    <w:t xml:space="preserve"> 2+</w:t>
                  </w:r>
                  <w:r w:rsidRPr="004957DC">
                    <w:rPr>
                      <w:rFonts w:cstheme="minorHAnsi"/>
                      <w:color w:val="000000" w:themeColor="text1"/>
                      <w:szCs w:val="20"/>
                      <w:lang w:val="en-IN"/>
                    </w:rPr>
                    <w:t>, Bootstrap</w:t>
                  </w:r>
                </w:p>
              </w:tc>
            </w:tr>
            <w:tr w:rsidR="000E6255" w:rsidRPr="00BF6970" w:rsidTr="00D87E96">
              <w:trPr>
                <w:trHeight w:val="346"/>
              </w:trPr>
              <w:tc>
                <w:tcPr>
                  <w:tcW w:w="2260" w:type="dxa"/>
                </w:tcPr>
                <w:p w:rsidR="00670F2D" w:rsidRPr="004957DC" w:rsidRDefault="00670F2D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 xml:space="preserve">Database                                                                   </w:t>
                  </w:r>
                </w:p>
              </w:tc>
              <w:tc>
                <w:tcPr>
                  <w:tcW w:w="284" w:type="dxa"/>
                </w:tcPr>
                <w:p w:rsidR="00670F2D" w:rsidRPr="004957DC" w:rsidRDefault="00670F2D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>-</w:t>
                  </w:r>
                </w:p>
              </w:tc>
              <w:tc>
                <w:tcPr>
                  <w:tcW w:w="7677" w:type="dxa"/>
                </w:tcPr>
                <w:p w:rsidR="00670F2D" w:rsidRPr="004957DC" w:rsidRDefault="00670F2D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>MySQL</w:t>
                  </w:r>
                </w:p>
              </w:tc>
            </w:tr>
            <w:tr w:rsidR="000E6255" w:rsidRPr="00BF6970" w:rsidTr="00D87E96">
              <w:trPr>
                <w:trHeight w:val="346"/>
              </w:trPr>
              <w:tc>
                <w:tcPr>
                  <w:tcW w:w="2260" w:type="dxa"/>
                </w:tcPr>
                <w:p w:rsidR="00670F2D" w:rsidRPr="004957DC" w:rsidRDefault="00670F2D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 xml:space="preserve">Tools                                                                          </w:t>
                  </w:r>
                </w:p>
              </w:tc>
              <w:tc>
                <w:tcPr>
                  <w:tcW w:w="284" w:type="dxa"/>
                </w:tcPr>
                <w:p w:rsidR="00670F2D" w:rsidRPr="004957DC" w:rsidRDefault="00670F2D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>-</w:t>
                  </w:r>
                </w:p>
              </w:tc>
              <w:tc>
                <w:tcPr>
                  <w:tcW w:w="7677" w:type="dxa"/>
                </w:tcPr>
                <w:p w:rsidR="000E6255" w:rsidRPr="004957DC" w:rsidRDefault="007D2D86" w:rsidP="00330151">
                  <w:pPr>
                    <w:rPr>
                      <w:rFonts w:cstheme="minorHAnsi"/>
                      <w:color w:val="000000" w:themeColor="text1"/>
                      <w:szCs w:val="20"/>
                      <w:lang w:val="en-IN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>Eclipse</w:t>
                  </w:r>
                  <w:r w:rsidRPr="004957DC">
                    <w:rPr>
                      <w:rFonts w:cstheme="minorHAnsi"/>
                      <w:color w:val="000000" w:themeColor="text1"/>
                      <w:szCs w:val="20"/>
                      <w:lang w:val="en-IN"/>
                    </w:rPr>
                    <w:t>, Docker, Github, Winscp, putty</w:t>
                  </w:r>
                </w:p>
              </w:tc>
            </w:tr>
            <w:tr w:rsidR="000E6255" w:rsidRPr="00BF6970" w:rsidTr="00D87E96">
              <w:trPr>
                <w:trHeight w:val="346"/>
              </w:trPr>
              <w:tc>
                <w:tcPr>
                  <w:tcW w:w="2260" w:type="dxa"/>
                </w:tcPr>
                <w:p w:rsidR="000E6255" w:rsidRPr="004957DC" w:rsidRDefault="000E6255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>Cloud</w:t>
                  </w:r>
                </w:p>
              </w:tc>
              <w:tc>
                <w:tcPr>
                  <w:tcW w:w="284" w:type="dxa"/>
                </w:tcPr>
                <w:p w:rsidR="000E6255" w:rsidRPr="004957DC" w:rsidRDefault="000E6255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>-</w:t>
                  </w:r>
                </w:p>
              </w:tc>
              <w:tc>
                <w:tcPr>
                  <w:tcW w:w="7677" w:type="dxa"/>
                </w:tcPr>
                <w:p w:rsidR="000E6255" w:rsidRPr="004957DC" w:rsidRDefault="000E6255" w:rsidP="00330151">
                  <w:pPr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4957DC">
                    <w:rPr>
                      <w:rFonts w:cstheme="minorHAnsi"/>
                      <w:color w:val="000000" w:themeColor="text1"/>
                      <w:szCs w:val="20"/>
                    </w:rPr>
                    <w:t>Google Cloud Fundementals</w:t>
                  </w:r>
                  <w:r w:rsidR="004957DC" w:rsidRPr="004957DC">
                    <w:rPr>
                      <w:rFonts w:cstheme="minorHAnsi"/>
                      <w:color w:val="000000" w:themeColor="text1"/>
                      <w:szCs w:val="20"/>
                    </w:rPr>
                    <w:t>, Firebase</w:t>
                  </w:r>
                </w:p>
              </w:tc>
            </w:tr>
          </w:tbl>
          <w:p w:rsidR="00EF0142" w:rsidRPr="00BF6970" w:rsidRDefault="00EF0142" w:rsidP="00330151">
            <w:pPr>
              <w:rPr>
                <w:color w:val="000000" w:themeColor="text1"/>
              </w:rPr>
            </w:pPr>
          </w:p>
        </w:tc>
        <w:tc>
          <w:tcPr>
            <w:tcW w:w="223" w:type="dxa"/>
          </w:tcPr>
          <w:p w:rsidR="00EF0142" w:rsidRPr="00BF6970" w:rsidRDefault="00EF0142" w:rsidP="00330151">
            <w:pPr>
              <w:rPr>
                <w:color w:val="000000" w:themeColor="text1"/>
              </w:rPr>
            </w:pPr>
          </w:p>
        </w:tc>
      </w:tr>
    </w:tbl>
    <w:p w:rsidR="00EF0142" w:rsidRPr="005C05C5" w:rsidRDefault="00EF0142" w:rsidP="00EF0142">
      <w:pPr>
        <w:pStyle w:val="Heading1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5C05C5">
        <w:rPr>
          <w:rFonts w:asciiTheme="minorHAnsi" w:hAnsiTheme="minorHAnsi"/>
          <w:color w:val="1F4E79" w:themeColor="accent1" w:themeShade="80"/>
          <w:sz w:val="28"/>
          <w:szCs w:val="28"/>
        </w:rPr>
        <w:lastRenderedPageBreak/>
        <w:t>Project</w:t>
      </w:r>
      <w:r w:rsidR="00330151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 Ex</w:t>
      </w:r>
      <w:r w:rsidR="000E5210">
        <w:rPr>
          <w:rFonts w:asciiTheme="minorHAnsi" w:hAnsiTheme="minorHAnsi"/>
          <w:color w:val="1F4E79" w:themeColor="accent1" w:themeShade="80"/>
          <w:sz w:val="28"/>
          <w:szCs w:val="28"/>
        </w:rPr>
        <w:t>perience</w:t>
      </w:r>
    </w:p>
    <w:p w:rsidR="00EF0142" w:rsidRPr="00BF6970" w:rsidRDefault="000E6255" w:rsidP="00EF0142">
      <w:pPr>
        <w:pStyle w:val="Heading2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TShell</w:t>
      </w:r>
      <w:r w:rsidR="00BF6970" w:rsidRPr="002F1BD4">
        <w:rPr>
          <w:rFonts w:asciiTheme="minorHAnsi" w:hAnsiTheme="minorHAnsi" w:cstheme="minorHAnsi"/>
          <w:bCs/>
          <w:color w:val="595959" w:themeColor="text1" w:themeTint="A6"/>
          <w:sz w:val="28"/>
          <w:szCs w:val="28"/>
        </w:rPr>
        <w:t xml:space="preserve"> </w:t>
      </w:r>
      <w:r w:rsidR="00EF0142" w:rsidRPr="00BF697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:</w:t>
      </w:r>
    </w:p>
    <w:p w:rsidR="00EF0142" w:rsidRPr="002F1BD4" w:rsidRDefault="000E6255" w:rsidP="00EF0142">
      <w:pPr>
        <w:rPr>
          <w:rFonts w:cstheme="minorHAnsi"/>
          <w:bCs/>
          <w:color w:val="000000" w:themeColor="text1"/>
        </w:rPr>
      </w:pPr>
      <w:r>
        <w:rPr>
          <w:rStyle w:val="Emphasis"/>
          <w:rFonts w:cstheme="minorHAnsi"/>
          <w:bCs/>
          <w:iCs w:val="0"/>
          <w:color w:val="000000" w:themeColor="text1"/>
          <w:shd w:val="clear" w:color="auto" w:fill="FFFFFF"/>
        </w:rPr>
        <w:t xml:space="preserve">Tshell </w:t>
      </w:r>
      <w:r>
        <w:rPr>
          <w:rFonts w:cstheme="minorHAnsi"/>
          <w:color w:val="000000" w:themeColor="text1"/>
          <w:shd w:val="clear" w:color="auto" w:fill="FFFFFF"/>
        </w:rPr>
        <w:t>is an Assessment platform where a user can take up entry/ exit assessment on the skills that are available on the platform.Based on the performance user will get understanding where the user stands for particular skill.</w:t>
      </w:r>
    </w:p>
    <w:p w:rsidR="002F1BD4" w:rsidRPr="002F1BD4" w:rsidRDefault="00BF6970" w:rsidP="002F1BD4">
      <w:pPr>
        <w:spacing w:after="0"/>
        <w:rPr>
          <w:rFonts w:cstheme="minorHAnsi"/>
          <w:b/>
          <w:bCs/>
        </w:rPr>
      </w:pPr>
      <w:r w:rsidRPr="002F1BD4">
        <w:rPr>
          <w:rFonts w:cstheme="minorHAnsi"/>
          <w:b/>
          <w:bCs/>
        </w:rPr>
        <w:t>Roles and Responsib</w:t>
      </w:r>
      <w:r w:rsidR="002F1BD4" w:rsidRPr="002F1BD4">
        <w:rPr>
          <w:rFonts w:cstheme="minorHAnsi"/>
          <w:b/>
          <w:bCs/>
        </w:rPr>
        <w:t>ilities</w:t>
      </w:r>
    </w:p>
    <w:p w:rsidR="00BF6970" w:rsidRPr="00BF6970" w:rsidRDefault="000E6255" w:rsidP="002F1BD4">
      <w:pPr>
        <w:pStyle w:val="ListBullet"/>
        <w:numPr>
          <w:ilvl w:val="0"/>
          <w:numId w:val="4"/>
        </w:numPr>
        <w:shd w:val="clear" w:color="auto" w:fill="FFFFFF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Identified</w:t>
      </w:r>
      <w:r w:rsidR="00BF6970" w:rsidRPr="00BF6970">
        <w:rPr>
          <w:rFonts w:cstheme="minorHAnsi"/>
          <w:color w:val="000000" w:themeColor="text1"/>
        </w:rPr>
        <w:t xml:space="preserve"> the </w:t>
      </w:r>
      <w:r>
        <w:rPr>
          <w:rFonts w:cstheme="minorHAnsi"/>
          <w:color w:val="000000" w:themeColor="text1"/>
        </w:rPr>
        <w:t xml:space="preserve">requirements for </w:t>
      </w:r>
      <w:r w:rsidR="00BF6970" w:rsidRPr="00BF6970">
        <w:rPr>
          <w:rFonts w:cstheme="minorHAnsi"/>
          <w:color w:val="000000" w:themeColor="text1"/>
        </w:rPr>
        <w:t>user</w:t>
      </w:r>
      <w:r>
        <w:rPr>
          <w:rFonts w:cstheme="minorHAnsi"/>
          <w:color w:val="000000" w:themeColor="text1"/>
        </w:rPr>
        <w:t xml:space="preserve"> stories.</w:t>
      </w:r>
    </w:p>
    <w:p w:rsidR="00BF6970" w:rsidRPr="00BF6970" w:rsidRDefault="00BF6970" w:rsidP="00BF6970">
      <w:pPr>
        <w:pStyle w:val="ListBullet"/>
        <w:numPr>
          <w:ilvl w:val="0"/>
          <w:numId w:val="4"/>
        </w:numPr>
        <w:shd w:val="clear" w:color="auto" w:fill="FFFFFF"/>
        <w:spacing w:before="105" w:after="105"/>
        <w:rPr>
          <w:rFonts w:cstheme="minorHAnsi"/>
          <w:color w:val="000000" w:themeColor="text1"/>
        </w:rPr>
      </w:pPr>
      <w:r w:rsidRPr="00BF6970">
        <w:rPr>
          <w:rFonts w:cstheme="minorHAnsi"/>
          <w:color w:val="000000" w:themeColor="text1"/>
        </w:rPr>
        <w:t>Discuss</w:t>
      </w:r>
      <w:r w:rsidR="000E6255">
        <w:rPr>
          <w:rFonts w:cstheme="minorHAnsi"/>
          <w:color w:val="000000" w:themeColor="text1"/>
        </w:rPr>
        <w:t xml:space="preserve">ed </w:t>
      </w:r>
      <w:r w:rsidRPr="00BF6970">
        <w:rPr>
          <w:rFonts w:cstheme="minorHAnsi"/>
          <w:color w:val="000000" w:themeColor="text1"/>
        </w:rPr>
        <w:t xml:space="preserve">requirements with </w:t>
      </w:r>
      <w:r w:rsidR="000E6255">
        <w:rPr>
          <w:rFonts w:cstheme="minorHAnsi"/>
          <w:color w:val="000000" w:themeColor="text1"/>
        </w:rPr>
        <w:t xml:space="preserve">fellow team mates </w:t>
      </w:r>
      <w:r w:rsidRPr="00BF6970">
        <w:rPr>
          <w:rFonts w:cstheme="minorHAnsi"/>
          <w:color w:val="000000" w:themeColor="text1"/>
        </w:rPr>
        <w:t xml:space="preserve">and take them as a challenge to satisfy the </w:t>
      </w:r>
      <w:r w:rsidR="000E6255">
        <w:rPr>
          <w:rFonts w:cstheme="minorHAnsi"/>
          <w:color w:val="000000" w:themeColor="text1"/>
        </w:rPr>
        <w:t>client</w:t>
      </w:r>
      <w:r w:rsidRPr="00BF6970">
        <w:rPr>
          <w:rFonts w:cstheme="minorHAnsi"/>
          <w:color w:val="000000" w:themeColor="text1"/>
        </w:rPr>
        <w:t>.</w:t>
      </w:r>
    </w:p>
    <w:p w:rsidR="00BF6970" w:rsidRPr="000E6255" w:rsidRDefault="000E6255" w:rsidP="000E6255">
      <w:pPr>
        <w:pStyle w:val="ListBullet"/>
        <w:numPr>
          <w:ilvl w:val="0"/>
          <w:numId w:val="4"/>
        </w:numPr>
        <w:shd w:val="clear" w:color="auto" w:fill="FFFFFF"/>
        <w:spacing w:before="105" w:after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Assisted in database creation and defining basic project structure in angular</w:t>
      </w:r>
    </w:p>
    <w:p w:rsidR="00BF6970" w:rsidRDefault="000E6255" w:rsidP="00BF6970">
      <w:pPr>
        <w:pStyle w:val="ListBullet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Developed backend service for contributing questions with various validations in Spring boot using JPA and Restful webservices.</w:t>
      </w:r>
    </w:p>
    <w:p w:rsidR="000E6255" w:rsidRDefault="000E6255" w:rsidP="00BF6970">
      <w:pPr>
        <w:pStyle w:val="ListBullet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Developed responsive UI using Angular for contributing questions.</w:t>
      </w:r>
    </w:p>
    <w:p w:rsidR="004957DC" w:rsidRDefault="004957DC" w:rsidP="004957DC">
      <w:pPr>
        <w:pStyle w:val="ListBullet"/>
        <w:numPr>
          <w:ilvl w:val="0"/>
          <w:numId w:val="0"/>
        </w:numPr>
        <w:rPr>
          <w:rFonts w:cstheme="minorHAnsi"/>
          <w:color w:val="000000" w:themeColor="text1"/>
        </w:rPr>
      </w:pPr>
    </w:p>
    <w:p w:rsidR="004957DC" w:rsidRPr="00BF6970" w:rsidRDefault="004957DC" w:rsidP="004957DC">
      <w:pPr>
        <w:pStyle w:val="Heading2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News Feed</w:t>
      </w:r>
      <w:r w:rsidRPr="002F1BD4">
        <w:rPr>
          <w:rFonts w:asciiTheme="minorHAnsi" w:hAnsiTheme="minorHAnsi" w:cstheme="minorHAnsi"/>
          <w:bCs/>
          <w:color w:val="595959" w:themeColor="text1" w:themeTint="A6"/>
          <w:sz w:val="28"/>
          <w:szCs w:val="28"/>
        </w:rPr>
        <w:t xml:space="preserve"> </w:t>
      </w:r>
      <w:r w:rsidRPr="00BF697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:</w:t>
      </w:r>
    </w:p>
    <w:p w:rsidR="004957DC" w:rsidRDefault="004957DC" w:rsidP="004957DC">
      <w:pPr>
        <w:spacing w:after="0"/>
        <w:rPr>
          <w:rStyle w:val="Emphasis"/>
          <w:rFonts w:cstheme="minorHAnsi"/>
          <w:bCs/>
          <w:iCs w:val="0"/>
          <w:color w:val="000000" w:themeColor="text1"/>
          <w:shd w:val="clear" w:color="auto" w:fill="FFFFFF"/>
        </w:rPr>
      </w:pPr>
      <w:r>
        <w:rPr>
          <w:rStyle w:val="Emphasis"/>
          <w:rFonts w:cstheme="minorHAnsi"/>
          <w:bCs/>
          <w:iCs w:val="0"/>
          <w:color w:val="000000" w:themeColor="text1"/>
          <w:shd w:val="clear" w:color="auto" w:fill="FFFFFF"/>
        </w:rPr>
        <w:t>This project is a responsive website which uses third party API for rendering dynamic news.</w:t>
      </w:r>
    </w:p>
    <w:p w:rsidR="004957DC" w:rsidRPr="002F1BD4" w:rsidRDefault="004957DC" w:rsidP="004957DC">
      <w:pPr>
        <w:spacing w:after="0"/>
        <w:rPr>
          <w:rFonts w:cstheme="minorHAnsi"/>
          <w:b/>
          <w:bCs/>
        </w:rPr>
      </w:pPr>
      <w:r w:rsidRPr="002F1BD4">
        <w:rPr>
          <w:rFonts w:cstheme="minorHAnsi"/>
          <w:b/>
          <w:bCs/>
        </w:rPr>
        <w:t>Roles and Responsibilities</w:t>
      </w:r>
    </w:p>
    <w:p w:rsidR="004957DC" w:rsidRPr="00BF6970" w:rsidRDefault="004957DC" w:rsidP="004957DC">
      <w:pPr>
        <w:pStyle w:val="ListBullet"/>
        <w:numPr>
          <w:ilvl w:val="0"/>
          <w:numId w:val="4"/>
        </w:numPr>
        <w:shd w:val="clear" w:color="auto" w:fill="FFFFFF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Identified</w:t>
      </w:r>
      <w:r w:rsidRPr="00BF6970">
        <w:rPr>
          <w:rFonts w:cstheme="minorHAnsi"/>
          <w:color w:val="000000" w:themeColor="text1"/>
        </w:rPr>
        <w:t xml:space="preserve"> the </w:t>
      </w:r>
      <w:r>
        <w:rPr>
          <w:rFonts w:cstheme="minorHAnsi"/>
          <w:color w:val="000000" w:themeColor="text1"/>
        </w:rPr>
        <w:t xml:space="preserve">requirements for </w:t>
      </w:r>
      <w:r w:rsidRPr="00BF6970">
        <w:rPr>
          <w:rFonts w:cstheme="minorHAnsi"/>
          <w:color w:val="000000" w:themeColor="text1"/>
        </w:rPr>
        <w:t>user</w:t>
      </w:r>
      <w:r>
        <w:rPr>
          <w:rFonts w:cstheme="minorHAnsi"/>
          <w:color w:val="000000" w:themeColor="text1"/>
        </w:rPr>
        <w:t xml:space="preserve"> stories.</w:t>
      </w:r>
    </w:p>
    <w:p w:rsidR="004957DC" w:rsidRPr="00BF6970" w:rsidRDefault="004957DC" w:rsidP="004957DC">
      <w:pPr>
        <w:pStyle w:val="ListBullet"/>
        <w:numPr>
          <w:ilvl w:val="0"/>
          <w:numId w:val="4"/>
        </w:numPr>
        <w:shd w:val="clear" w:color="auto" w:fill="FFFFFF"/>
        <w:spacing w:before="105" w:after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Implemented Microservices architecture for developing backend using Spring boot</w:t>
      </w:r>
      <w:r w:rsidRPr="00BF6970">
        <w:rPr>
          <w:rFonts w:cstheme="minorHAnsi"/>
          <w:color w:val="000000" w:themeColor="text1"/>
        </w:rPr>
        <w:t>.</w:t>
      </w:r>
    </w:p>
    <w:p w:rsidR="004957DC" w:rsidRPr="000E6255" w:rsidRDefault="004957DC" w:rsidP="004957DC">
      <w:pPr>
        <w:pStyle w:val="ListBullet"/>
        <w:numPr>
          <w:ilvl w:val="0"/>
          <w:numId w:val="4"/>
        </w:numPr>
        <w:shd w:val="clear" w:color="auto" w:fill="FFFFFF"/>
        <w:spacing w:before="105" w:after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>
        <w:rPr>
          <w:rFonts w:cstheme="minorHAnsi"/>
          <w:color w:val="000000" w:themeColor="text1"/>
        </w:rPr>
        <w:t>databa</w:t>
      </w:r>
      <w:r>
        <w:rPr>
          <w:rFonts w:cstheme="minorHAnsi"/>
          <w:color w:val="000000" w:themeColor="text1"/>
        </w:rPr>
        <w:t>se for storing user details.</w:t>
      </w:r>
    </w:p>
    <w:p w:rsidR="004957DC" w:rsidRDefault="004957DC" w:rsidP="00B06BCB">
      <w:pPr>
        <w:pStyle w:val="ListBullet"/>
        <w:numPr>
          <w:ilvl w:val="0"/>
          <w:numId w:val="4"/>
        </w:numPr>
        <w:rPr>
          <w:rFonts w:cstheme="minorHAnsi"/>
          <w:color w:val="000000" w:themeColor="text1"/>
        </w:rPr>
      </w:pPr>
      <w:r w:rsidRPr="004957DC">
        <w:rPr>
          <w:rFonts w:cstheme="minorHAnsi"/>
          <w:color w:val="000000" w:themeColor="text1"/>
        </w:rPr>
        <w:t xml:space="preserve">Developed backend service for </w:t>
      </w:r>
      <w:r>
        <w:rPr>
          <w:rFonts w:cstheme="minorHAnsi"/>
          <w:color w:val="000000" w:themeColor="text1"/>
        </w:rPr>
        <w:t>authentication and for storing user details.</w:t>
      </w:r>
    </w:p>
    <w:p w:rsidR="004957DC" w:rsidRDefault="004957DC" w:rsidP="00B06BCB">
      <w:pPr>
        <w:pStyle w:val="ListBullet"/>
        <w:numPr>
          <w:ilvl w:val="0"/>
          <w:numId w:val="4"/>
        </w:numPr>
        <w:rPr>
          <w:rFonts w:cstheme="minorHAnsi"/>
          <w:color w:val="000000" w:themeColor="text1"/>
        </w:rPr>
      </w:pPr>
      <w:r w:rsidRPr="004957DC">
        <w:rPr>
          <w:rFonts w:cstheme="minorHAnsi"/>
          <w:color w:val="000000" w:themeColor="text1"/>
        </w:rPr>
        <w:t>Developed responsive UI using Angular for</w:t>
      </w:r>
      <w:r>
        <w:rPr>
          <w:rFonts w:cstheme="minorHAnsi"/>
          <w:color w:val="000000" w:themeColor="text1"/>
        </w:rPr>
        <w:t xml:space="preserve"> rendering dynamic data</w:t>
      </w:r>
      <w:r w:rsidRPr="004957DC">
        <w:rPr>
          <w:rFonts w:cstheme="minorHAnsi"/>
          <w:color w:val="000000" w:themeColor="text1"/>
        </w:rPr>
        <w:t>.</w:t>
      </w:r>
    </w:p>
    <w:p w:rsidR="00DE1F31" w:rsidRPr="004957DC" w:rsidRDefault="00DE1F31" w:rsidP="00DE1F31">
      <w:pPr>
        <w:pStyle w:val="ListBullet"/>
        <w:numPr>
          <w:ilvl w:val="0"/>
          <w:numId w:val="0"/>
        </w:numPr>
        <w:ind w:left="360"/>
        <w:rPr>
          <w:rFonts w:cstheme="minorHAnsi"/>
          <w:color w:val="000000" w:themeColor="text1"/>
        </w:rPr>
      </w:pPr>
    </w:p>
    <w:p w:rsidR="00DE1F31" w:rsidRDefault="00DE1F31" w:rsidP="00DE1F31">
      <w:pPr>
        <w:spacing w:after="0"/>
        <w:rPr>
          <w:rStyle w:val="Emphasis"/>
          <w:rFonts w:cstheme="minorHAnsi"/>
          <w:bCs/>
          <w:iCs w:val="0"/>
          <w:color w:val="000000" w:themeColor="text1"/>
          <w:shd w:val="clear" w:color="auto" w:fill="FFFFFF"/>
        </w:rPr>
      </w:pPr>
      <w:r w:rsidRPr="00DE1F31">
        <w:rPr>
          <w:rFonts w:cstheme="minorHAnsi"/>
          <w:b/>
          <w:bCs/>
          <w:sz w:val="24"/>
          <w:szCs w:val="24"/>
        </w:rPr>
        <w:t>Genie</w:t>
      </w:r>
      <w:r w:rsidRPr="00DE1F31">
        <w:rPr>
          <w:rFonts w:cstheme="minorHAnsi"/>
          <w:b/>
          <w:bCs/>
          <w:sz w:val="24"/>
          <w:szCs w:val="24"/>
        </w:rPr>
        <w:t xml:space="preserve"> V4</w:t>
      </w:r>
      <w:r w:rsidRPr="00BF6970">
        <w:rPr>
          <w:rFonts w:cstheme="minorHAnsi"/>
          <w:b/>
          <w:bCs/>
          <w:color w:val="000000" w:themeColor="text1"/>
          <w:sz w:val="28"/>
          <w:szCs w:val="28"/>
        </w:rPr>
        <w:t>:</w:t>
      </w:r>
      <w:r w:rsidRPr="00DE1F31">
        <w:rPr>
          <w:rStyle w:val="Emphasis"/>
          <w:rFonts w:cstheme="minorHAnsi"/>
          <w:bCs/>
          <w:iCs w:val="0"/>
          <w:color w:val="000000" w:themeColor="text1"/>
          <w:shd w:val="clear" w:color="auto" w:fill="FFFFFF"/>
        </w:rPr>
        <w:t xml:space="preserve"> </w:t>
      </w:r>
    </w:p>
    <w:p w:rsidR="00DE1F31" w:rsidRPr="00DE1F31" w:rsidRDefault="00DE1F31" w:rsidP="00DE1F31">
      <w:pPr>
        <w:spacing w:after="0"/>
        <w:rPr>
          <w:rFonts w:cstheme="minorHAnsi"/>
          <w:bCs/>
          <w:color w:val="000000" w:themeColor="text1"/>
          <w:shd w:val="clear" w:color="auto" w:fill="FFFFFF"/>
        </w:rPr>
      </w:pPr>
      <w:r>
        <w:rPr>
          <w:rStyle w:val="Emphasis"/>
          <w:rFonts w:cstheme="minorHAnsi"/>
          <w:bCs/>
          <w:iCs w:val="0"/>
          <w:color w:val="000000" w:themeColor="text1"/>
          <w:shd w:val="clear" w:color="auto" w:fill="FFFFFF"/>
        </w:rPr>
        <w:t xml:space="preserve">This project </w:t>
      </w:r>
      <w:r>
        <w:rPr>
          <w:rStyle w:val="Emphasis"/>
          <w:rFonts w:cstheme="minorHAnsi"/>
          <w:bCs/>
          <w:iCs w:val="0"/>
          <w:color w:val="000000" w:themeColor="text1"/>
          <w:shd w:val="clear" w:color="auto" w:fill="FFFFFF"/>
        </w:rPr>
        <w:t>is upgrade version for Genie v3 which is developed in AngularJs</w:t>
      </w:r>
      <w:r>
        <w:rPr>
          <w:rStyle w:val="Emphasis"/>
          <w:rFonts w:cstheme="minorHAnsi"/>
          <w:bCs/>
          <w:iCs w:val="0"/>
          <w:color w:val="000000" w:themeColor="text1"/>
          <w:shd w:val="clear" w:color="auto" w:fill="FFFFFF"/>
        </w:rPr>
        <w:t>.</w:t>
      </w:r>
    </w:p>
    <w:p w:rsidR="00DE1F31" w:rsidRPr="002F1BD4" w:rsidRDefault="00DE1F31" w:rsidP="00DE1F31">
      <w:pPr>
        <w:spacing w:after="0"/>
        <w:rPr>
          <w:rFonts w:cstheme="minorHAnsi"/>
          <w:b/>
          <w:bCs/>
        </w:rPr>
      </w:pPr>
      <w:r w:rsidRPr="002F1BD4">
        <w:rPr>
          <w:rFonts w:cstheme="minorHAnsi"/>
          <w:b/>
          <w:bCs/>
        </w:rPr>
        <w:t>Roles and Responsibilities</w:t>
      </w:r>
    </w:p>
    <w:p w:rsidR="00DE1F31" w:rsidRPr="00BF6970" w:rsidRDefault="00DE1F31" w:rsidP="00DE1F31">
      <w:pPr>
        <w:pStyle w:val="ListBullet"/>
        <w:numPr>
          <w:ilvl w:val="0"/>
          <w:numId w:val="4"/>
        </w:numPr>
        <w:shd w:val="clear" w:color="auto" w:fill="FFFFFF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Consolidated all components in to one module.</w:t>
      </w:r>
    </w:p>
    <w:p w:rsidR="00DE1F31" w:rsidRDefault="00DE1F31" w:rsidP="00DE1F31">
      <w:pPr>
        <w:pStyle w:val="ListBullet"/>
        <w:numPr>
          <w:ilvl w:val="0"/>
          <w:numId w:val="4"/>
        </w:numPr>
        <w:shd w:val="clear" w:color="auto" w:fill="FFFFFF"/>
        <w:spacing w:before="105" w:after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Used Ajax calls for rendering JSON data in UI</w:t>
      </w:r>
    </w:p>
    <w:p w:rsidR="004957DC" w:rsidRPr="00DE1F31" w:rsidRDefault="00DE1F31" w:rsidP="00DE1F31">
      <w:pPr>
        <w:pStyle w:val="ListBullet"/>
        <w:numPr>
          <w:ilvl w:val="0"/>
          <w:numId w:val="4"/>
        </w:numPr>
        <w:shd w:val="clear" w:color="auto" w:fill="FFFFFF"/>
        <w:spacing w:before="105" w:after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Developed UI according to client requirement using Angular</w:t>
      </w:r>
    </w:p>
    <w:p w:rsidR="004957DC" w:rsidRDefault="004957DC" w:rsidP="004957DC">
      <w:pPr>
        <w:pStyle w:val="Heading2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Genie Admin App</w:t>
      </w:r>
      <w:r w:rsidRPr="002F1BD4">
        <w:rPr>
          <w:rFonts w:asciiTheme="minorHAnsi" w:hAnsiTheme="minorHAnsi" w:cstheme="minorHAnsi"/>
          <w:bCs/>
          <w:color w:val="595959" w:themeColor="text1" w:themeTint="A6"/>
          <w:sz w:val="28"/>
          <w:szCs w:val="28"/>
        </w:rPr>
        <w:t xml:space="preserve"> </w:t>
      </w:r>
      <w:r w:rsidRPr="00BF697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:</w:t>
      </w:r>
    </w:p>
    <w:p w:rsidR="004957DC" w:rsidRPr="002F1BD4" w:rsidRDefault="004957DC" w:rsidP="004957DC">
      <w:pPr>
        <w:spacing w:after="0"/>
        <w:rPr>
          <w:rFonts w:cstheme="minorHAnsi"/>
          <w:b/>
          <w:bCs/>
        </w:rPr>
      </w:pPr>
      <w:r w:rsidRPr="002F1BD4">
        <w:rPr>
          <w:rFonts w:cstheme="minorHAnsi"/>
          <w:b/>
          <w:bCs/>
        </w:rPr>
        <w:t>Roles and Responsibilities</w:t>
      </w:r>
    </w:p>
    <w:p w:rsidR="004957DC" w:rsidRPr="00BF6970" w:rsidRDefault="004957DC" w:rsidP="004957DC">
      <w:pPr>
        <w:pStyle w:val="ListBullet"/>
        <w:numPr>
          <w:ilvl w:val="0"/>
          <w:numId w:val="4"/>
        </w:numPr>
        <w:shd w:val="clear" w:color="auto" w:fill="FFFFFF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Consolidated all components in to one module.</w:t>
      </w:r>
    </w:p>
    <w:p w:rsidR="004957DC" w:rsidRDefault="004957DC" w:rsidP="004957DC">
      <w:pPr>
        <w:pStyle w:val="ListBullet"/>
        <w:numPr>
          <w:ilvl w:val="0"/>
          <w:numId w:val="4"/>
        </w:numPr>
        <w:shd w:val="clear" w:color="auto" w:fill="FFFFFF"/>
        <w:spacing w:before="105" w:after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Used Ajax calls for rendering JSON data in UI</w:t>
      </w:r>
    </w:p>
    <w:p w:rsidR="004957DC" w:rsidRPr="000E6255" w:rsidRDefault="004957DC" w:rsidP="004957DC">
      <w:pPr>
        <w:pStyle w:val="ListBullet"/>
        <w:numPr>
          <w:ilvl w:val="0"/>
          <w:numId w:val="4"/>
        </w:numPr>
        <w:shd w:val="clear" w:color="auto" w:fill="FFFFFF"/>
        <w:spacing w:before="105" w:after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Developed UI according to client requirement using Angular</w:t>
      </w:r>
    </w:p>
    <w:p w:rsidR="004957DC" w:rsidRDefault="004957DC" w:rsidP="004957DC">
      <w:pPr>
        <w:pStyle w:val="ListBullet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Wrote Service calls to get the status of documents previously uploaded.</w:t>
      </w:r>
    </w:p>
    <w:p w:rsidR="004957DC" w:rsidRDefault="004957DC" w:rsidP="004957DC">
      <w:pPr>
        <w:pStyle w:val="ListBullet"/>
        <w:numPr>
          <w:ilvl w:val="0"/>
          <w:numId w:val="0"/>
        </w:numPr>
        <w:ind w:left="360"/>
        <w:rPr>
          <w:rFonts w:cstheme="minorHAnsi"/>
          <w:color w:val="000000" w:themeColor="text1"/>
        </w:rPr>
      </w:pPr>
    </w:p>
    <w:p w:rsidR="004957DC" w:rsidRDefault="004957DC" w:rsidP="004957DC">
      <w:pPr>
        <w:pStyle w:val="Heading2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Genie</w:t>
      </w:r>
      <w:r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 xml:space="preserve"> PASA</w:t>
      </w:r>
      <w:r w:rsidRPr="00BF697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:</w:t>
      </w:r>
    </w:p>
    <w:p w:rsidR="004957DC" w:rsidRPr="004957DC" w:rsidRDefault="004957DC" w:rsidP="004957DC">
      <w:pPr>
        <w:spacing w:after="0"/>
        <w:rPr>
          <w:rFonts w:cstheme="minorHAnsi"/>
          <w:b/>
          <w:bCs/>
        </w:rPr>
      </w:pPr>
      <w:r w:rsidRPr="002F1BD4">
        <w:rPr>
          <w:rFonts w:cstheme="minorHAnsi"/>
          <w:b/>
          <w:bCs/>
        </w:rPr>
        <w:t>Roles and Responsibilities</w:t>
      </w:r>
    </w:p>
    <w:p w:rsidR="004957DC" w:rsidRDefault="004957DC" w:rsidP="004957DC">
      <w:pPr>
        <w:pStyle w:val="ListBullet"/>
        <w:numPr>
          <w:ilvl w:val="0"/>
          <w:numId w:val="4"/>
        </w:numPr>
        <w:shd w:val="clear" w:color="auto" w:fill="FFFFFF"/>
        <w:spacing w:before="105" w:after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Used Ajax calls for rendering JSON data in UI</w:t>
      </w:r>
    </w:p>
    <w:p w:rsidR="004957DC" w:rsidRPr="000E6255" w:rsidRDefault="004957DC" w:rsidP="004957DC">
      <w:pPr>
        <w:pStyle w:val="ListBullet"/>
        <w:numPr>
          <w:ilvl w:val="0"/>
          <w:numId w:val="4"/>
        </w:numPr>
        <w:shd w:val="clear" w:color="auto" w:fill="FFFFFF"/>
        <w:spacing w:before="105" w:after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Developed UI according to client requirement using Angular</w:t>
      </w:r>
    </w:p>
    <w:p w:rsidR="004957DC" w:rsidRDefault="004957DC" w:rsidP="004957DC">
      <w:pPr>
        <w:pStyle w:val="ListBullet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Wrote Service calls to </w:t>
      </w:r>
      <w:r>
        <w:rPr>
          <w:rFonts w:cstheme="minorHAnsi"/>
          <w:color w:val="000000" w:themeColor="text1"/>
        </w:rPr>
        <w:t xml:space="preserve">upload </w:t>
      </w:r>
      <w:r>
        <w:rPr>
          <w:rFonts w:cstheme="minorHAnsi"/>
          <w:color w:val="000000" w:themeColor="text1"/>
        </w:rPr>
        <w:t>docume</w:t>
      </w:r>
      <w:r>
        <w:rPr>
          <w:rFonts w:cstheme="minorHAnsi"/>
          <w:color w:val="000000" w:themeColor="text1"/>
        </w:rPr>
        <w:t>nts</w:t>
      </w:r>
      <w:r>
        <w:rPr>
          <w:rFonts w:cstheme="minorHAnsi"/>
          <w:color w:val="000000" w:themeColor="text1"/>
        </w:rPr>
        <w:t>.</w:t>
      </w:r>
    </w:p>
    <w:p w:rsidR="004957DC" w:rsidRDefault="004957DC" w:rsidP="004957DC">
      <w:pPr>
        <w:pStyle w:val="ListBullet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Used Reactive Forms for manipulating data collected in UI.</w:t>
      </w:r>
    </w:p>
    <w:p w:rsidR="004957DC" w:rsidRDefault="004957DC" w:rsidP="004957DC">
      <w:pPr>
        <w:pStyle w:val="ListBullet"/>
        <w:numPr>
          <w:ilvl w:val="0"/>
          <w:numId w:val="0"/>
        </w:numPr>
        <w:rPr>
          <w:rFonts w:cstheme="minorHAnsi"/>
          <w:color w:val="000000" w:themeColor="text1"/>
        </w:rPr>
      </w:pPr>
    </w:p>
    <w:p w:rsidR="004957DC" w:rsidRPr="00BF6970" w:rsidRDefault="004957DC" w:rsidP="004957DC">
      <w:pPr>
        <w:pStyle w:val="Heading1"/>
        <w:rPr>
          <w:rFonts w:asciiTheme="minorHAnsi" w:hAnsiTheme="minorHAnsi"/>
          <w:color w:val="000000" w:themeColor="text1"/>
        </w:rPr>
      </w:pPr>
      <w:sdt>
        <w:sdtPr>
          <w:rPr>
            <w:rFonts w:asciiTheme="minorHAnsi" w:hAnsiTheme="minorHAnsi"/>
            <w:color w:val="000000" w:themeColor="text1"/>
          </w:rPr>
          <w:alias w:val="Experience:"/>
          <w:tag w:val="Experience:"/>
          <w:id w:val="-898354009"/>
          <w:placeholder>
            <w:docPart w:val="8DB52EF7F54A465DB4F857E4338FDD55"/>
          </w:placeholder>
          <w:temporary/>
          <w:showingPlcHdr/>
          <w15:appearance w15:val="hidden"/>
        </w:sdtPr>
        <w:sdtContent>
          <w:r w:rsidRPr="007D2D86">
            <w:rPr>
              <w:rFonts w:asciiTheme="minorHAnsi" w:hAnsiTheme="minorHAnsi"/>
              <w:color w:val="1F4E79" w:themeColor="accent1" w:themeShade="80"/>
              <w:sz w:val="28"/>
              <w:szCs w:val="28"/>
            </w:rPr>
            <w:t>Experience</w:t>
          </w:r>
        </w:sdtContent>
      </w:sdt>
    </w:p>
    <w:p w:rsidR="004957DC" w:rsidRPr="007D2D86" w:rsidRDefault="004957DC" w:rsidP="004957DC">
      <w:pPr>
        <w:pStyle w:val="Heading3"/>
        <w:rPr>
          <w:color w:val="808080" w:themeColor="background1" w:themeShade="80"/>
          <w:sz w:val="16"/>
          <w:szCs w:val="16"/>
        </w:rPr>
      </w:pPr>
      <w:r w:rsidRPr="007D2D86">
        <w:rPr>
          <w:color w:val="808080" w:themeColor="background1" w:themeShade="80"/>
          <w:sz w:val="16"/>
          <w:szCs w:val="16"/>
        </w:rPr>
        <w:t>Aug’18 – PResent</w:t>
      </w:r>
    </w:p>
    <w:p w:rsidR="004957DC" w:rsidRPr="002F1BD4" w:rsidRDefault="004957DC" w:rsidP="004957DC">
      <w:pPr>
        <w:pStyle w:val="Heading2"/>
        <w:rPr>
          <w:rFonts w:asciiTheme="minorHAnsi" w:hAnsiTheme="minorHAnsi"/>
          <w:color w:val="595959" w:themeColor="text1" w:themeTint="A6"/>
          <w:sz w:val="28"/>
          <w:szCs w:val="28"/>
        </w:rPr>
      </w:pPr>
      <w:r>
        <w:rPr>
          <w:rFonts w:asciiTheme="minorHAnsi" w:hAnsiTheme="minorHAnsi"/>
          <w:color w:val="595959" w:themeColor="text1" w:themeTint="A6"/>
          <w:sz w:val="28"/>
          <w:szCs w:val="28"/>
        </w:rPr>
        <w:t xml:space="preserve">Programmer Analyst </w:t>
      </w:r>
    </w:p>
    <w:p w:rsidR="004957DC" w:rsidRPr="00151F91" w:rsidRDefault="004957DC" w:rsidP="00151F91">
      <w:pPr>
        <w:pStyle w:val="Heading2"/>
        <w:rPr>
          <w:rFonts w:asciiTheme="minorHAnsi" w:hAnsiTheme="minorHAnsi"/>
          <w:b w:val="0"/>
          <w:color w:val="808080" w:themeColor="background1" w:themeShade="80"/>
          <w:sz w:val="20"/>
          <w:szCs w:val="20"/>
        </w:rPr>
      </w:pPr>
      <w:r w:rsidRPr="007D2D86">
        <w:rPr>
          <w:rStyle w:val="Emphasis"/>
          <w:rFonts w:asciiTheme="minorHAnsi" w:hAnsiTheme="minorHAnsi"/>
          <w:b w:val="0"/>
          <w:color w:val="808080" w:themeColor="background1" w:themeShade="80"/>
          <w:sz w:val="20"/>
          <w:szCs w:val="20"/>
        </w:rPr>
        <w:t>Cognizant Technology Solutions</w:t>
      </w:r>
      <w:bookmarkStart w:id="0" w:name="_GoBack"/>
      <w:bookmarkEnd w:id="0"/>
    </w:p>
    <w:p w:rsidR="00BF6970" w:rsidRPr="005C05C5" w:rsidRDefault="00BF6970" w:rsidP="00330151">
      <w:pPr>
        <w:pStyle w:val="Heading1"/>
        <w:spacing w:after="0"/>
        <w:rPr>
          <w:rFonts w:asciiTheme="minorHAnsi" w:hAnsiTheme="minorHAnsi" w:cs="Arial"/>
          <w:bCs/>
          <w:color w:val="1F4E79" w:themeColor="accent1" w:themeShade="80"/>
          <w:sz w:val="28"/>
          <w:szCs w:val="28"/>
        </w:rPr>
      </w:pPr>
      <w:r w:rsidRPr="005C05C5">
        <w:rPr>
          <w:rFonts w:asciiTheme="minorHAnsi" w:hAnsiTheme="minorHAnsi" w:cs="Arial"/>
          <w:bCs/>
          <w:color w:val="1F4E79" w:themeColor="accent1" w:themeShade="80"/>
          <w:sz w:val="28"/>
          <w:szCs w:val="28"/>
        </w:rPr>
        <w:t>Honours</w:t>
      </w:r>
    </w:p>
    <w:tbl>
      <w:tblPr>
        <w:tblStyle w:val="TableGrid"/>
        <w:tblW w:w="5440" w:type="pct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9762"/>
        <w:gridCol w:w="422"/>
      </w:tblGrid>
      <w:tr w:rsidR="00BF6970" w:rsidRPr="00BF6970" w:rsidTr="00330151">
        <w:trPr>
          <w:trHeight w:val="789"/>
        </w:trPr>
        <w:tc>
          <w:tcPr>
            <w:tcW w:w="9762" w:type="dxa"/>
          </w:tcPr>
          <w:p w:rsidR="00BF6970" w:rsidRPr="00BF6970" w:rsidRDefault="00BF6970" w:rsidP="00330151">
            <w:pPr>
              <w:rPr>
                <w:color w:val="000000" w:themeColor="text1"/>
              </w:rPr>
            </w:pPr>
          </w:p>
          <w:p w:rsidR="00BF6970" w:rsidRPr="00D87E96" w:rsidRDefault="00BF6970" w:rsidP="00330151">
            <w:pPr>
              <w:pStyle w:val="ListBullet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70F2D">
              <w:rPr>
                <w:rFonts w:cstheme="minorHAnsi"/>
                <w:color w:val="000000" w:themeColor="text1"/>
              </w:rPr>
              <w:t xml:space="preserve">Certified as </w:t>
            </w:r>
            <w:r w:rsidR="004957DC">
              <w:rPr>
                <w:rFonts w:cstheme="minorHAnsi"/>
                <w:color w:val="000000" w:themeColor="text1"/>
              </w:rPr>
              <w:t xml:space="preserve">Full stack developer </w:t>
            </w:r>
            <w:r w:rsidR="00330151">
              <w:rPr>
                <w:rFonts w:cstheme="minorHAnsi"/>
                <w:color w:val="000000" w:themeColor="text1"/>
              </w:rPr>
              <w:t xml:space="preserve">from </w:t>
            </w:r>
            <w:r w:rsidR="004957DC">
              <w:rPr>
                <w:rFonts w:cstheme="minorHAnsi"/>
                <w:color w:val="000000" w:themeColor="text1"/>
              </w:rPr>
              <w:t>Cognizant Academy</w:t>
            </w:r>
          </w:p>
          <w:p w:rsidR="00D87E96" w:rsidRPr="00D87E96" w:rsidRDefault="00D87E96" w:rsidP="00330151">
            <w:pPr>
              <w:pStyle w:val="ListBullet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</w:rPr>
              <w:t>Earned badges for completing Qwiklabs quests for google cloud</w:t>
            </w:r>
          </w:p>
          <w:p w:rsidR="00D87E96" w:rsidRPr="000E5210" w:rsidRDefault="00D87E96" w:rsidP="00330151">
            <w:pPr>
              <w:pStyle w:val="ListBullet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</w:rPr>
              <w:t>Earned certificate on completing spring framework course in udemy.</w:t>
            </w:r>
          </w:p>
          <w:p w:rsidR="000E5210" w:rsidRPr="00BF6970" w:rsidRDefault="000E5210" w:rsidP="000E5210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2" w:type="dxa"/>
            <w:tcMar>
              <w:left w:w="360" w:type="dxa"/>
              <w:right w:w="0" w:type="dxa"/>
            </w:tcMar>
          </w:tcPr>
          <w:p w:rsidR="00BF6970" w:rsidRPr="00BF6970" w:rsidRDefault="00BF6970" w:rsidP="00330151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:rsidR="000E5210" w:rsidRPr="00362381" w:rsidRDefault="00BF6970" w:rsidP="000E5210">
      <w:pPr>
        <w:pStyle w:val="BodyText"/>
        <w:rPr>
          <w:rFonts w:ascii="Arial" w:hAnsi="Arial" w:cs="Arial"/>
        </w:rPr>
      </w:pPr>
      <w:r w:rsidRPr="00BF6970">
        <w:rPr>
          <w:rFonts w:ascii="Arial" w:hAnsi="Arial" w:cs="Arial"/>
          <w:color w:val="000000" w:themeColor="text1"/>
          <w:sz w:val="28"/>
          <w:szCs w:val="28"/>
        </w:rPr>
        <w:br/>
      </w:r>
      <w:r w:rsidR="000E5210" w:rsidRPr="00362381">
        <w:rPr>
          <w:rFonts w:ascii="Arial" w:hAnsi="Arial" w:cs="Arial"/>
        </w:rPr>
        <w:t>Place:</w:t>
      </w:r>
    </w:p>
    <w:p w:rsidR="000E5210" w:rsidRPr="00362381" w:rsidRDefault="000E5210" w:rsidP="000E5210">
      <w:pPr>
        <w:pStyle w:val="BodyText"/>
        <w:rPr>
          <w:rFonts w:ascii="Arial" w:hAnsi="Arial" w:cs="Arial"/>
        </w:rPr>
      </w:pPr>
      <w:r w:rsidRPr="00362381">
        <w:rPr>
          <w:rFonts w:ascii="Arial" w:hAnsi="Arial" w:cs="Arial"/>
        </w:rPr>
        <w:t>Date:</w:t>
      </w:r>
    </w:p>
    <w:p w:rsidR="000E5210" w:rsidRPr="00362381" w:rsidRDefault="000E5210" w:rsidP="000E5210">
      <w:pPr>
        <w:rPr>
          <w:rFonts w:ascii="Arial" w:hAnsi="Arial" w:cs="Arial"/>
        </w:rPr>
      </w:pPr>
      <w:r w:rsidRPr="00362381">
        <w:rPr>
          <w:rFonts w:ascii="Arial" w:hAnsi="Arial" w:cs="Arial"/>
        </w:rPr>
        <w:tab/>
      </w:r>
      <w:r w:rsidRPr="00362381">
        <w:rPr>
          <w:rFonts w:ascii="Arial" w:hAnsi="Arial" w:cs="Arial"/>
        </w:rPr>
        <w:tab/>
      </w:r>
      <w:r w:rsidRPr="00362381">
        <w:rPr>
          <w:rFonts w:ascii="Arial" w:hAnsi="Arial" w:cs="Arial"/>
        </w:rPr>
        <w:tab/>
      </w:r>
      <w:r w:rsidRPr="00362381">
        <w:rPr>
          <w:rFonts w:ascii="Arial" w:hAnsi="Arial" w:cs="Arial"/>
        </w:rPr>
        <w:tab/>
      </w:r>
      <w:r w:rsidRPr="00362381">
        <w:rPr>
          <w:rFonts w:ascii="Arial" w:hAnsi="Arial" w:cs="Arial"/>
        </w:rPr>
        <w:tab/>
      </w:r>
      <w:r w:rsidRPr="00362381">
        <w:rPr>
          <w:rFonts w:ascii="Arial" w:hAnsi="Arial" w:cs="Arial"/>
        </w:rPr>
        <w:tab/>
      </w:r>
      <w:r w:rsidRPr="00362381">
        <w:rPr>
          <w:rFonts w:ascii="Arial" w:hAnsi="Arial" w:cs="Arial"/>
        </w:rPr>
        <w:tab/>
      </w:r>
      <w:r w:rsidRPr="00362381">
        <w:rPr>
          <w:rFonts w:ascii="Arial" w:hAnsi="Arial" w:cs="Arial"/>
        </w:rPr>
        <w:tab/>
      </w:r>
      <w:r w:rsidRPr="00362381">
        <w:rPr>
          <w:rFonts w:ascii="Arial" w:hAnsi="Arial" w:cs="Arial"/>
        </w:rPr>
        <w:tab/>
      </w:r>
      <w:r w:rsidRPr="00362381">
        <w:rPr>
          <w:rFonts w:ascii="Arial" w:hAnsi="Arial" w:cs="Arial"/>
        </w:rPr>
        <w:tab/>
        <w:t>Signature</w:t>
      </w:r>
    </w:p>
    <w:sectPr w:rsidR="000E5210" w:rsidRPr="00362381" w:rsidSect="00D92B95">
      <w:headerReference w:type="default" r:id="rId9"/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5F8" w:rsidRDefault="00EF45F8" w:rsidP="00725803">
      <w:pPr>
        <w:spacing w:after="0"/>
      </w:pPr>
      <w:r>
        <w:separator/>
      </w:r>
    </w:p>
  </w:endnote>
  <w:endnote w:type="continuationSeparator" w:id="0">
    <w:p w:rsidR="00EF45F8" w:rsidRDefault="00EF45F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F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5F8" w:rsidRDefault="00EF45F8" w:rsidP="00725803">
      <w:pPr>
        <w:spacing w:after="0"/>
      </w:pPr>
      <w:r>
        <w:separator/>
      </w:r>
    </w:p>
  </w:footnote>
  <w:footnote w:type="continuationSeparator" w:id="0">
    <w:p w:rsidR="00EF45F8" w:rsidRDefault="00EF45F8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210" w:rsidRDefault="000E5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A13032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0" w15:restartNumberingAfterBreak="0">
    <w:nsid w:val="0000000D"/>
    <w:multiLevelType w:val="hybridMultilevel"/>
    <w:tmpl w:val="65529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15"/>
    <w:multiLevelType w:val="hybridMultilevel"/>
    <w:tmpl w:val="10084C4A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0D1C4C7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5B9BD5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7E0B93"/>
    <w:multiLevelType w:val="hybridMultilevel"/>
    <w:tmpl w:val="90768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ttachedTemplate r:id="rId1"/>
  <w:defaultTabStop w:val="720"/>
  <w:characterSpacingControl w:val="doNotCompress"/>
  <w:hdrShapeDefaults>
    <o:shapedefaults v:ext="edit" spidmax="204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F8"/>
    <w:rsid w:val="00025E77"/>
    <w:rsid w:val="00027312"/>
    <w:rsid w:val="000645F2"/>
    <w:rsid w:val="00082F03"/>
    <w:rsid w:val="000835A0"/>
    <w:rsid w:val="000934A2"/>
    <w:rsid w:val="000E5210"/>
    <w:rsid w:val="000E6255"/>
    <w:rsid w:val="0012411D"/>
    <w:rsid w:val="00136A89"/>
    <w:rsid w:val="00151F91"/>
    <w:rsid w:val="001B0955"/>
    <w:rsid w:val="00227784"/>
    <w:rsid w:val="0023705D"/>
    <w:rsid w:val="00250A31"/>
    <w:rsid w:val="00251C13"/>
    <w:rsid w:val="002922D0"/>
    <w:rsid w:val="002B33F0"/>
    <w:rsid w:val="002E2623"/>
    <w:rsid w:val="002F1BD4"/>
    <w:rsid w:val="00330151"/>
    <w:rsid w:val="00340B03"/>
    <w:rsid w:val="00380AE7"/>
    <w:rsid w:val="003A6943"/>
    <w:rsid w:val="00410BA2"/>
    <w:rsid w:val="00434074"/>
    <w:rsid w:val="00463C3B"/>
    <w:rsid w:val="004937AE"/>
    <w:rsid w:val="004957DC"/>
    <w:rsid w:val="004D3D4D"/>
    <w:rsid w:val="004E2970"/>
    <w:rsid w:val="005026DD"/>
    <w:rsid w:val="00513EFC"/>
    <w:rsid w:val="0052113B"/>
    <w:rsid w:val="00564951"/>
    <w:rsid w:val="00573BF9"/>
    <w:rsid w:val="005A379F"/>
    <w:rsid w:val="005A4A49"/>
    <w:rsid w:val="005B1D68"/>
    <w:rsid w:val="005C05C5"/>
    <w:rsid w:val="00611B37"/>
    <w:rsid w:val="006252B4"/>
    <w:rsid w:val="00646BA2"/>
    <w:rsid w:val="00670F2D"/>
    <w:rsid w:val="00675EA0"/>
    <w:rsid w:val="006C08A0"/>
    <w:rsid w:val="006C47D8"/>
    <w:rsid w:val="006D2D08"/>
    <w:rsid w:val="006F26A2"/>
    <w:rsid w:val="0070237E"/>
    <w:rsid w:val="007079B0"/>
    <w:rsid w:val="00725803"/>
    <w:rsid w:val="00725CB5"/>
    <w:rsid w:val="007307A3"/>
    <w:rsid w:val="00752315"/>
    <w:rsid w:val="007D2D86"/>
    <w:rsid w:val="00857E6B"/>
    <w:rsid w:val="008968C4"/>
    <w:rsid w:val="008D7C1C"/>
    <w:rsid w:val="0092291B"/>
    <w:rsid w:val="00932D92"/>
    <w:rsid w:val="0094296C"/>
    <w:rsid w:val="0095272C"/>
    <w:rsid w:val="00972024"/>
    <w:rsid w:val="009F04D2"/>
    <w:rsid w:val="009F2BA7"/>
    <w:rsid w:val="009F6DA0"/>
    <w:rsid w:val="00A01182"/>
    <w:rsid w:val="00A63EB9"/>
    <w:rsid w:val="00AD13CB"/>
    <w:rsid w:val="00AD3FD8"/>
    <w:rsid w:val="00B370A8"/>
    <w:rsid w:val="00BC7376"/>
    <w:rsid w:val="00BD669A"/>
    <w:rsid w:val="00BF6970"/>
    <w:rsid w:val="00C13F2B"/>
    <w:rsid w:val="00C43D65"/>
    <w:rsid w:val="00C84833"/>
    <w:rsid w:val="00C9044F"/>
    <w:rsid w:val="00CE5FE7"/>
    <w:rsid w:val="00D2420D"/>
    <w:rsid w:val="00D30382"/>
    <w:rsid w:val="00D413F9"/>
    <w:rsid w:val="00D44E50"/>
    <w:rsid w:val="00D87E96"/>
    <w:rsid w:val="00D90060"/>
    <w:rsid w:val="00D92B95"/>
    <w:rsid w:val="00DE1F31"/>
    <w:rsid w:val="00E03F71"/>
    <w:rsid w:val="00E154B5"/>
    <w:rsid w:val="00E232F0"/>
    <w:rsid w:val="00E52791"/>
    <w:rsid w:val="00E7560A"/>
    <w:rsid w:val="00E83195"/>
    <w:rsid w:val="00EF0142"/>
    <w:rsid w:val="00EF45F8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576F6D03"/>
  <w15:chartTrackingRefBased/>
  <w15:docId w15:val="{9B404EBE-F191-41AB-92A6-E7C57CAB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5B9BD5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5B9BD5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5B9BD5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5B9BD5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657C9C" w:themeColor="text2" w:themeTint="BF"/>
    </w:rPr>
  </w:style>
  <w:style w:type="paragraph" w:customStyle="1" w:styleId="Default">
    <w:name w:val="Default"/>
    <w:rsid w:val="00E7560A"/>
    <w:pPr>
      <w:autoSpaceDE w:val="0"/>
      <w:autoSpaceDN w:val="0"/>
      <w:adjustRightInd w:val="0"/>
      <w:spacing w:after="0"/>
    </w:pPr>
    <w:rPr>
      <w:rFonts w:ascii="Calibri" w:eastAsia="Times New Roman" w:hAnsi="Calibri" w:cs="Calibri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9693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2FB367F2EF4E75ABC36A2E99642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ECEC4-504C-451E-BB14-74FDDB21FBEB}"/>
      </w:docPartPr>
      <w:docPartBody>
        <w:p w:rsidR="00000000" w:rsidRDefault="00916C01">
          <w:pPr>
            <w:pStyle w:val="EB2FB367F2EF4E75ABC36A2E9964294A"/>
          </w:pPr>
          <w:r w:rsidRPr="0070237E">
            <w:t>Education</w:t>
          </w:r>
        </w:p>
      </w:docPartBody>
    </w:docPart>
    <w:docPart>
      <w:docPartPr>
        <w:name w:val="2E5034FB19DC42599742EE4D89C50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2EFBD-A99B-4C98-A698-A4A385536401}"/>
      </w:docPartPr>
      <w:docPartBody>
        <w:p w:rsidR="00000000" w:rsidRDefault="00916C01" w:rsidP="00916C01">
          <w:pPr>
            <w:pStyle w:val="2E5034FB19DC42599742EE4D89C5097D"/>
          </w:pPr>
          <w:r w:rsidRPr="00D413F9">
            <w:t>TO</w:t>
          </w:r>
        </w:p>
      </w:docPartBody>
    </w:docPart>
    <w:docPart>
      <w:docPartPr>
        <w:name w:val="069566FAA08F4F55AF5FDE504EFDA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1746F-FAD1-4D37-B395-B17460A7D6D8}"/>
      </w:docPartPr>
      <w:docPartBody>
        <w:p w:rsidR="00000000" w:rsidRDefault="00916C01" w:rsidP="00916C01">
          <w:pPr>
            <w:pStyle w:val="069566FAA08F4F55AF5FDE504EFDACD7"/>
          </w:pPr>
          <w:r w:rsidRPr="00D413F9">
            <w:t>TO</w:t>
          </w:r>
        </w:p>
      </w:docPartBody>
    </w:docPart>
    <w:docPart>
      <w:docPartPr>
        <w:name w:val="38495F2A93E848268F296074B395B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660E6-4ECB-4746-88FA-1D85B8F12904}"/>
      </w:docPartPr>
      <w:docPartBody>
        <w:p w:rsidR="00000000" w:rsidRDefault="00916C01" w:rsidP="00916C01">
          <w:pPr>
            <w:pStyle w:val="38495F2A93E848268F296074B395B1E4"/>
          </w:pPr>
          <w:r w:rsidRPr="00D413F9">
            <w:t>TO</w:t>
          </w:r>
        </w:p>
      </w:docPartBody>
    </w:docPart>
    <w:docPart>
      <w:docPartPr>
        <w:name w:val="EA99D9E0142941F2A6F0A24FFAAD8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DFB8-8B2A-4BD9-B5AF-D4579E57F2A2}"/>
      </w:docPartPr>
      <w:docPartBody>
        <w:p w:rsidR="00000000" w:rsidRDefault="00916C01" w:rsidP="00916C01">
          <w:pPr>
            <w:pStyle w:val="EA99D9E0142941F2A6F0A24FFAAD864B"/>
          </w:pPr>
          <w:r w:rsidRPr="009D0878">
            <w:t>Phone</w:t>
          </w:r>
        </w:p>
      </w:docPartBody>
    </w:docPart>
    <w:docPart>
      <w:docPartPr>
        <w:name w:val="C2CD9BB8294D46A7880F4E817FC87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3FCAE-1FD5-49C2-B9AE-3EBD5762CF00}"/>
      </w:docPartPr>
      <w:docPartBody>
        <w:p w:rsidR="00000000" w:rsidRDefault="00916C01" w:rsidP="00916C01">
          <w:pPr>
            <w:pStyle w:val="C2CD9BB8294D46A7880F4E817FC873E9"/>
          </w:pPr>
          <w:r w:rsidRPr="009D0878">
            <w:t>Email</w:t>
          </w:r>
        </w:p>
      </w:docPartBody>
    </w:docPart>
    <w:docPart>
      <w:docPartPr>
        <w:name w:val="C655C84E81364D4D971859A800C74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94D2-0DC8-44EB-B381-9D1599E72DA8}"/>
      </w:docPartPr>
      <w:docPartBody>
        <w:p w:rsidR="00000000" w:rsidRDefault="00916C01" w:rsidP="00916C01">
          <w:pPr>
            <w:pStyle w:val="C655C84E81364D4D971859A800C74ED4"/>
          </w:pPr>
          <w:r w:rsidRPr="009D0878">
            <w:t>Address</w:t>
          </w:r>
        </w:p>
      </w:docPartBody>
    </w:docPart>
    <w:docPart>
      <w:docPartPr>
        <w:name w:val="8DB52EF7F54A465DB4F857E4338F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1FAEA-C5B5-4654-95DF-84731F2C516B}"/>
      </w:docPartPr>
      <w:docPartBody>
        <w:p w:rsidR="00000000" w:rsidRDefault="00916C01" w:rsidP="00916C01">
          <w:pPr>
            <w:pStyle w:val="8DB52EF7F54A465DB4F857E4338FDD55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01"/>
    <w:rsid w:val="0091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CB1B61D62E46B1AA3B06EB36CA6465">
    <w:name w:val="0FCB1B61D62E46B1AA3B06EB36CA6465"/>
  </w:style>
  <w:style w:type="paragraph" w:customStyle="1" w:styleId="E150E31BEE92495D8ECD2BB5DC98A1A0">
    <w:name w:val="E150E31BEE92495D8ECD2BB5DC98A1A0"/>
  </w:style>
  <w:style w:type="paragraph" w:customStyle="1" w:styleId="6DEFFAE85D584100A2E2E418F5F3BE00">
    <w:name w:val="6DEFFAE85D584100A2E2E418F5F3BE00"/>
  </w:style>
  <w:style w:type="paragraph" w:customStyle="1" w:styleId="A4D9C7A56A2C4DC6B519114C0DE3ADAD">
    <w:name w:val="A4D9C7A56A2C4DC6B519114C0DE3ADAD"/>
  </w:style>
  <w:style w:type="paragraph" w:customStyle="1" w:styleId="0ACE1B3E8FFD4D9298C0A2D895FBF199">
    <w:name w:val="0ACE1B3E8FFD4D9298C0A2D895FBF199"/>
  </w:style>
  <w:style w:type="paragraph" w:customStyle="1" w:styleId="D6888EBC74944A4D9E17FDE813C3D3BB">
    <w:name w:val="D6888EBC74944A4D9E17FDE813C3D3BB"/>
  </w:style>
  <w:style w:type="paragraph" w:customStyle="1" w:styleId="59EB29558DE845F9BEF3CAB13B0C8AE1">
    <w:name w:val="59EB29558DE845F9BEF3CAB13B0C8AE1"/>
  </w:style>
  <w:style w:type="paragraph" w:customStyle="1" w:styleId="2237B20F86944CAEBA1C3749B1F0D617">
    <w:name w:val="2237B20F86944CAEBA1C3749B1F0D617"/>
  </w:style>
  <w:style w:type="paragraph" w:customStyle="1" w:styleId="0E2745A1E7494727838A3A527AAD8D20">
    <w:name w:val="0E2745A1E7494727838A3A527AAD8D20"/>
  </w:style>
  <w:style w:type="paragraph" w:customStyle="1" w:styleId="FEC0530255DB44BBAF1433A7D30BA8E0">
    <w:name w:val="FEC0530255DB44BBAF1433A7D30BA8E0"/>
  </w:style>
  <w:style w:type="paragraph" w:customStyle="1" w:styleId="271C345465AA4F62B079970A83B5E22E">
    <w:name w:val="271C345465AA4F62B079970A83B5E22E"/>
  </w:style>
  <w:style w:type="paragraph" w:customStyle="1" w:styleId="DC99C96AFB2F436CAC6F8B9AC3D4170C">
    <w:name w:val="DC99C96AFB2F436CAC6F8B9AC3D4170C"/>
  </w:style>
  <w:style w:type="paragraph" w:customStyle="1" w:styleId="F926395476E14ADE9235A75C8BB89E15">
    <w:name w:val="F926395476E14ADE9235A75C8BB89E15"/>
  </w:style>
  <w:style w:type="paragraph" w:customStyle="1" w:styleId="92D47282529C446CA4477E6FDB694878">
    <w:name w:val="92D47282529C446CA4477E6FDB694878"/>
  </w:style>
  <w:style w:type="paragraph" w:customStyle="1" w:styleId="9C2845E47C0D460088BB321B9C4728C3">
    <w:name w:val="9C2845E47C0D460088BB321B9C4728C3"/>
  </w:style>
  <w:style w:type="paragraph" w:customStyle="1" w:styleId="8C12B9FEE5914E2C956EC2CBB34FD4A9">
    <w:name w:val="8C12B9FEE5914E2C956EC2CBB34FD4A9"/>
  </w:style>
  <w:style w:type="paragraph" w:customStyle="1" w:styleId="C2CD872B0CC74D5C9B98DADA26355D10">
    <w:name w:val="C2CD872B0CC74D5C9B98DADA26355D10"/>
  </w:style>
  <w:style w:type="paragraph" w:customStyle="1" w:styleId="81258CB2ED3F4F74B8C0CF93C6572B7D">
    <w:name w:val="81258CB2ED3F4F74B8C0CF93C6572B7D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0661F8F744DA4276840133B067493BB6">
    <w:name w:val="0661F8F744DA4276840133B067493BB6"/>
  </w:style>
  <w:style w:type="paragraph" w:customStyle="1" w:styleId="FCCF64065DDB45F8896FC3A2C713D2E5">
    <w:name w:val="FCCF64065DDB45F8896FC3A2C713D2E5"/>
  </w:style>
  <w:style w:type="paragraph" w:customStyle="1" w:styleId="6D8FA76A2AB74D879C6E1280D4772198">
    <w:name w:val="6D8FA76A2AB74D879C6E1280D4772198"/>
  </w:style>
  <w:style w:type="paragraph" w:customStyle="1" w:styleId="B4B321BCEF5640A981566C6B2A34F34C">
    <w:name w:val="B4B321BCEF5640A981566C6B2A34F34C"/>
  </w:style>
  <w:style w:type="paragraph" w:customStyle="1" w:styleId="33C7138FC755474495151CC79DA7807C">
    <w:name w:val="33C7138FC755474495151CC79DA7807C"/>
  </w:style>
  <w:style w:type="paragraph" w:customStyle="1" w:styleId="F744D4CF6CCE47859EA336921CC91485">
    <w:name w:val="F744D4CF6CCE47859EA336921CC91485"/>
  </w:style>
  <w:style w:type="paragraph" w:customStyle="1" w:styleId="0CA9218DEDBF4C3BA5263B4804898DA2">
    <w:name w:val="0CA9218DEDBF4C3BA5263B4804898DA2"/>
  </w:style>
  <w:style w:type="paragraph" w:customStyle="1" w:styleId="EB2FB367F2EF4E75ABC36A2E9964294A">
    <w:name w:val="EB2FB367F2EF4E75ABC36A2E9964294A"/>
  </w:style>
  <w:style w:type="paragraph" w:customStyle="1" w:styleId="8D163C2F7FFA4597A3E99E111A24D76A">
    <w:name w:val="8D163C2F7FFA4597A3E99E111A24D76A"/>
  </w:style>
  <w:style w:type="paragraph" w:customStyle="1" w:styleId="CC3DEB0280384BD5BEA994CDCB26639D">
    <w:name w:val="CC3DEB0280384BD5BEA994CDCB26639D"/>
  </w:style>
  <w:style w:type="paragraph" w:customStyle="1" w:styleId="F4B67A7C9BCC492A97C94C569D7509A4">
    <w:name w:val="F4B67A7C9BCC492A97C94C569D7509A4"/>
  </w:style>
  <w:style w:type="paragraph" w:customStyle="1" w:styleId="352D082438CF497484E815134092820E">
    <w:name w:val="352D082438CF497484E815134092820E"/>
  </w:style>
  <w:style w:type="paragraph" w:customStyle="1" w:styleId="EE7C2B3D49974AB8A4EBD1D652B77CE1">
    <w:name w:val="EE7C2B3D49974AB8A4EBD1D652B77CE1"/>
  </w:style>
  <w:style w:type="paragraph" w:customStyle="1" w:styleId="734EEE10CBB648DAB3F6ED2C1C66034A">
    <w:name w:val="734EEE10CBB648DAB3F6ED2C1C66034A"/>
  </w:style>
  <w:style w:type="paragraph" w:customStyle="1" w:styleId="2527B8034DC046D898F8AD16756CAE15">
    <w:name w:val="2527B8034DC046D898F8AD16756CAE15"/>
  </w:style>
  <w:style w:type="paragraph" w:customStyle="1" w:styleId="C9831E7F39E6447A868279BD6BAAE4E1">
    <w:name w:val="C9831E7F39E6447A868279BD6BAAE4E1"/>
  </w:style>
  <w:style w:type="paragraph" w:customStyle="1" w:styleId="56ED18CC156E4DBC91CB1F1D333B580D">
    <w:name w:val="56ED18CC156E4DBC91CB1F1D333B580D"/>
  </w:style>
  <w:style w:type="paragraph" w:customStyle="1" w:styleId="C16A375F765F4DBE9EE2C24E35B7E5D3">
    <w:name w:val="C16A375F765F4DBE9EE2C24E35B7E5D3"/>
  </w:style>
  <w:style w:type="paragraph" w:customStyle="1" w:styleId="C5521380414C41989D0FC1D74696A00C">
    <w:name w:val="C5521380414C41989D0FC1D74696A00C"/>
  </w:style>
  <w:style w:type="paragraph" w:customStyle="1" w:styleId="67ED4CF00A8048198AFB0D883AD01D9F">
    <w:name w:val="67ED4CF00A8048198AFB0D883AD01D9F"/>
  </w:style>
  <w:style w:type="paragraph" w:customStyle="1" w:styleId="00AE40A429334CD29E2DBFC5A964D88C">
    <w:name w:val="00AE40A429334CD29E2DBFC5A964D88C"/>
    <w:rsid w:val="00916C01"/>
  </w:style>
  <w:style w:type="paragraph" w:customStyle="1" w:styleId="6C33DC4B148F4A95BD74F4B2B17885FD">
    <w:name w:val="6C33DC4B148F4A95BD74F4B2B17885FD"/>
    <w:rsid w:val="00916C01"/>
  </w:style>
  <w:style w:type="paragraph" w:customStyle="1" w:styleId="B711C7BDCEFB4A6D890B9CFEDB526C1A">
    <w:name w:val="B711C7BDCEFB4A6D890B9CFEDB526C1A"/>
    <w:rsid w:val="00916C01"/>
  </w:style>
  <w:style w:type="paragraph" w:customStyle="1" w:styleId="11F0EEC2BF4649499FB01D7904F0222B">
    <w:name w:val="11F0EEC2BF4649499FB01D7904F0222B"/>
    <w:rsid w:val="00916C01"/>
  </w:style>
  <w:style w:type="paragraph" w:customStyle="1" w:styleId="2E5034FB19DC42599742EE4D89C5097D">
    <w:name w:val="2E5034FB19DC42599742EE4D89C5097D"/>
    <w:rsid w:val="00916C01"/>
  </w:style>
  <w:style w:type="paragraph" w:customStyle="1" w:styleId="2CCF7BEE0CDF4CC89C05E4B066C4CD38">
    <w:name w:val="2CCF7BEE0CDF4CC89C05E4B066C4CD38"/>
    <w:rsid w:val="00916C01"/>
  </w:style>
  <w:style w:type="paragraph" w:customStyle="1" w:styleId="2D6A56F7A330421BBE1F63840EF7EEB8">
    <w:name w:val="2D6A56F7A330421BBE1F63840EF7EEB8"/>
    <w:rsid w:val="00916C01"/>
  </w:style>
  <w:style w:type="paragraph" w:customStyle="1" w:styleId="069566FAA08F4F55AF5FDE504EFDACD7">
    <w:name w:val="069566FAA08F4F55AF5FDE504EFDACD7"/>
    <w:rsid w:val="00916C01"/>
  </w:style>
  <w:style w:type="paragraph" w:customStyle="1" w:styleId="38495F2A93E848268F296074B395B1E4">
    <w:name w:val="38495F2A93E848268F296074B395B1E4"/>
    <w:rsid w:val="00916C01"/>
  </w:style>
  <w:style w:type="paragraph" w:customStyle="1" w:styleId="AE76AEEE551046DF86385FAAA1D9E191">
    <w:name w:val="AE76AEEE551046DF86385FAAA1D9E191"/>
    <w:rsid w:val="00916C01"/>
  </w:style>
  <w:style w:type="paragraph" w:customStyle="1" w:styleId="60EF6ECA3A15493D82D795FD001EC838">
    <w:name w:val="60EF6ECA3A15493D82D795FD001EC838"/>
    <w:rsid w:val="00916C01"/>
  </w:style>
  <w:style w:type="paragraph" w:customStyle="1" w:styleId="53818D7E523A41818EC114FC848F7C28">
    <w:name w:val="53818D7E523A41818EC114FC848F7C28"/>
    <w:rsid w:val="00916C01"/>
  </w:style>
  <w:style w:type="paragraph" w:customStyle="1" w:styleId="39F9C76CE88E434D895E5361436FF67B">
    <w:name w:val="39F9C76CE88E434D895E5361436FF67B"/>
    <w:rsid w:val="00916C01"/>
  </w:style>
  <w:style w:type="paragraph" w:customStyle="1" w:styleId="FEDA72DB873C49AB86E453436C72ED8E">
    <w:name w:val="FEDA72DB873C49AB86E453436C72ED8E"/>
    <w:rsid w:val="00916C01"/>
  </w:style>
  <w:style w:type="paragraph" w:customStyle="1" w:styleId="A28F2714171643CDA16F08582E0E3C30">
    <w:name w:val="A28F2714171643CDA16F08582E0E3C30"/>
    <w:rsid w:val="00916C01"/>
  </w:style>
  <w:style w:type="paragraph" w:customStyle="1" w:styleId="9D6353D6DD8846F19BD7AE99F9E95C60">
    <w:name w:val="9D6353D6DD8846F19BD7AE99F9E95C60"/>
    <w:rsid w:val="00916C01"/>
  </w:style>
  <w:style w:type="paragraph" w:customStyle="1" w:styleId="DB9B32A6A6134C75B8D70E33E3EF135F">
    <w:name w:val="DB9B32A6A6134C75B8D70E33E3EF135F"/>
    <w:rsid w:val="00916C01"/>
  </w:style>
  <w:style w:type="paragraph" w:customStyle="1" w:styleId="65A49E78F7684BB49E0D88D65484FF80">
    <w:name w:val="65A49E78F7684BB49E0D88D65484FF80"/>
    <w:rsid w:val="00916C01"/>
  </w:style>
  <w:style w:type="paragraph" w:customStyle="1" w:styleId="3D4FEB4FFC69471082B42E2E1FBACAFF">
    <w:name w:val="3D4FEB4FFC69471082B42E2E1FBACAFF"/>
    <w:rsid w:val="00916C01"/>
  </w:style>
  <w:style w:type="paragraph" w:customStyle="1" w:styleId="0A856A02A01A4F4191FD8A3B8237FCB1">
    <w:name w:val="0A856A02A01A4F4191FD8A3B8237FCB1"/>
    <w:rsid w:val="00916C01"/>
  </w:style>
  <w:style w:type="paragraph" w:customStyle="1" w:styleId="C55B9913B77A42E39FE761C82FFCED0A">
    <w:name w:val="C55B9913B77A42E39FE761C82FFCED0A"/>
    <w:rsid w:val="00916C01"/>
  </w:style>
  <w:style w:type="paragraph" w:customStyle="1" w:styleId="275DB7DA7BA64A80904368D9E6155E5E">
    <w:name w:val="275DB7DA7BA64A80904368D9E6155E5E"/>
    <w:rsid w:val="00916C01"/>
  </w:style>
  <w:style w:type="paragraph" w:customStyle="1" w:styleId="F4C9FF0062DC45CCAB282A0F31B1707F">
    <w:name w:val="F4C9FF0062DC45CCAB282A0F31B1707F"/>
    <w:rsid w:val="00916C01"/>
  </w:style>
  <w:style w:type="paragraph" w:customStyle="1" w:styleId="56DF7EDF430C4380934D65B1547E7054">
    <w:name w:val="56DF7EDF430C4380934D65B1547E7054"/>
    <w:rsid w:val="00916C01"/>
  </w:style>
  <w:style w:type="paragraph" w:customStyle="1" w:styleId="0A59CA72563D456DAB204873D5C53879">
    <w:name w:val="0A59CA72563D456DAB204873D5C53879"/>
    <w:rsid w:val="00916C01"/>
  </w:style>
  <w:style w:type="paragraph" w:customStyle="1" w:styleId="7E3882FB630A4B89B036475F2B5514F5">
    <w:name w:val="7E3882FB630A4B89B036475F2B5514F5"/>
    <w:rsid w:val="00916C01"/>
  </w:style>
  <w:style w:type="paragraph" w:customStyle="1" w:styleId="94FD3010D3194DE88954A7129346B727">
    <w:name w:val="94FD3010D3194DE88954A7129346B727"/>
    <w:rsid w:val="00916C01"/>
  </w:style>
  <w:style w:type="paragraph" w:customStyle="1" w:styleId="C08884E56FF7436A9D5A4CCADBBB2C58">
    <w:name w:val="C08884E56FF7436A9D5A4CCADBBB2C58"/>
    <w:rsid w:val="00916C01"/>
  </w:style>
  <w:style w:type="paragraph" w:customStyle="1" w:styleId="3E0E2EC769324BD894D79A96046563DF">
    <w:name w:val="3E0E2EC769324BD894D79A96046563DF"/>
    <w:rsid w:val="00916C01"/>
  </w:style>
  <w:style w:type="paragraph" w:customStyle="1" w:styleId="82D509E6863F487BA7496D68665114D7">
    <w:name w:val="82D509E6863F487BA7496D68665114D7"/>
    <w:rsid w:val="00916C01"/>
  </w:style>
  <w:style w:type="paragraph" w:customStyle="1" w:styleId="D59F497DB15848FC8260906BC13E3A9C">
    <w:name w:val="D59F497DB15848FC8260906BC13E3A9C"/>
    <w:rsid w:val="00916C01"/>
  </w:style>
  <w:style w:type="paragraph" w:customStyle="1" w:styleId="B919ABBAB9614873A8FDB38C02C6D151">
    <w:name w:val="B919ABBAB9614873A8FDB38C02C6D151"/>
    <w:rsid w:val="00916C01"/>
  </w:style>
  <w:style w:type="paragraph" w:customStyle="1" w:styleId="21D61EAD8E604F828DCDE2602CFEC9D6">
    <w:name w:val="21D61EAD8E604F828DCDE2602CFEC9D6"/>
    <w:rsid w:val="00916C01"/>
  </w:style>
  <w:style w:type="paragraph" w:customStyle="1" w:styleId="47B54C309E8A4324A695A8B334C5E5DC">
    <w:name w:val="47B54C309E8A4324A695A8B334C5E5DC"/>
    <w:rsid w:val="00916C01"/>
  </w:style>
  <w:style w:type="paragraph" w:customStyle="1" w:styleId="BE2795EA30664986955C0A7325011AE7">
    <w:name w:val="BE2795EA30664986955C0A7325011AE7"/>
    <w:rsid w:val="00916C01"/>
  </w:style>
  <w:style w:type="paragraph" w:customStyle="1" w:styleId="3BC03C6D34874EA1B0694482B6E2ADB9">
    <w:name w:val="3BC03C6D34874EA1B0694482B6E2ADB9"/>
    <w:rsid w:val="00916C01"/>
  </w:style>
  <w:style w:type="paragraph" w:customStyle="1" w:styleId="C810D022DAD54C4AA906F6E83A8E57BA">
    <w:name w:val="C810D022DAD54C4AA906F6E83A8E57BA"/>
    <w:rsid w:val="00916C01"/>
  </w:style>
  <w:style w:type="paragraph" w:customStyle="1" w:styleId="343210B955E844D6A89EB7F0CDC0B783">
    <w:name w:val="343210B955E844D6A89EB7F0CDC0B783"/>
    <w:rsid w:val="00916C01"/>
  </w:style>
  <w:style w:type="paragraph" w:customStyle="1" w:styleId="6C4626782E074DDFB2E0ED5FC72D40BD">
    <w:name w:val="6C4626782E074DDFB2E0ED5FC72D40BD"/>
    <w:rsid w:val="00916C01"/>
  </w:style>
  <w:style w:type="paragraph" w:customStyle="1" w:styleId="85AC305129794D90A62A0B6F6253C1AE">
    <w:name w:val="85AC305129794D90A62A0B6F6253C1AE"/>
    <w:rsid w:val="00916C01"/>
  </w:style>
  <w:style w:type="paragraph" w:customStyle="1" w:styleId="7C02A936FD1E40F293EC55A6C9DCC869">
    <w:name w:val="7C02A936FD1E40F293EC55A6C9DCC869"/>
    <w:rsid w:val="00916C01"/>
  </w:style>
  <w:style w:type="paragraph" w:customStyle="1" w:styleId="5ADD0FD725E74B9E93FC9A8A1142482A">
    <w:name w:val="5ADD0FD725E74B9E93FC9A8A1142482A"/>
    <w:rsid w:val="00916C01"/>
  </w:style>
  <w:style w:type="paragraph" w:customStyle="1" w:styleId="A5F10B46E18C4AACA0AA27D5EBFBDF90">
    <w:name w:val="A5F10B46E18C4AACA0AA27D5EBFBDF90"/>
    <w:rsid w:val="00916C01"/>
  </w:style>
  <w:style w:type="paragraph" w:customStyle="1" w:styleId="13B96C666A4F4EEA84DBA8692BBE01F2">
    <w:name w:val="13B96C666A4F4EEA84DBA8692BBE01F2"/>
    <w:rsid w:val="00916C01"/>
  </w:style>
  <w:style w:type="paragraph" w:customStyle="1" w:styleId="EBF8188200714F2A986733B59293C97B">
    <w:name w:val="EBF8188200714F2A986733B59293C97B"/>
    <w:rsid w:val="00916C01"/>
  </w:style>
  <w:style w:type="paragraph" w:customStyle="1" w:styleId="71C735FABCB9459B83A0B571AA5E616D">
    <w:name w:val="71C735FABCB9459B83A0B571AA5E616D"/>
    <w:rsid w:val="00916C01"/>
  </w:style>
  <w:style w:type="paragraph" w:customStyle="1" w:styleId="A490078B27F4451F8419E3627DBEC738">
    <w:name w:val="A490078B27F4451F8419E3627DBEC738"/>
    <w:rsid w:val="00916C01"/>
  </w:style>
  <w:style w:type="paragraph" w:customStyle="1" w:styleId="E08850270A2D4137A6FA9F0A8B3AE664">
    <w:name w:val="E08850270A2D4137A6FA9F0A8B3AE664"/>
    <w:rsid w:val="00916C01"/>
  </w:style>
  <w:style w:type="paragraph" w:customStyle="1" w:styleId="76CCFE96132D4404B7271DFA49F1BD69">
    <w:name w:val="76CCFE96132D4404B7271DFA49F1BD69"/>
    <w:rsid w:val="00916C01"/>
  </w:style>
  <w:style w:type="paragraph" w:customStyle="1" w:styleId="0CD9E443819846D3AADB86075B921EF2">
    <w:name w:val="0CD9E443819846D3AADB86075B921EF2"/>
    <w:rsid w:val="00916C01"/>
  </w:style>
  <w:style w:type="paragraph" w:customStyle="1" w:styleId="8FDD65C61C314AF284C99F505B465655">
    <w:name w:val="8FDD65C61C314AF284C99F505B465655"/>
    <w:rsid w:val="00916C01"/>
  </w:style>
  <w:style w:type="paragraph" w:customStyle="1" w:styleId="C99EB7DDF1944BABA7F6223BE79F7940">
    <w:name w:val="C99EB7DDF1944BABA7F6223BE79F7940"/>
    <w:rsid w:val="00916C01"/>
  </w:style>
  <w:style w:type="paragraph" w:customStyle="1" w:styleId="EA99D9E0142941F2A6F0A24FFAAD864B">
    <w:name w:val="EA99D9E0142941F2A6F0A24FFAAD864B"/>
    <w:rsid w:val="00916C01"/>
  </w:style>
  <w:style w:type="paragraph" w:customStyle="1" w:styleId="C2CD9BB8294D46A7880F4E817FC873E9">
    <w:name w:val="C2CD9BB8294D46A7880F4E817FC873E9"/>
    <w:rsid w:val="00916C01"/>
  </w:style>
  <w:style w:type="paragraph" w:customStyle="1" w:styleId="C655C84E81364D4D971859A800C74ED4">
    <w:name w:val="C655C84E81364D4D971859A800C74ED4"/>
    <w:rsid w:val="00916C01"/>
  </w:style>
  <w:style w:type="paragraph" w:customStyle="1" w:styleId="8DB52EF7F54A465DB4F857E4338FDD55">
    <w:name w:val="8DB52EF7F54A465DB4F857E4338FDD55"/>
    <w:rsid w:val="00916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Airoli, Navi Mumbai</CompanyAddress>
  <CompanyPhone>9010702056</CompanyPhone>
  <CompanyFax/>
  <CompanyEmail>vinaymandava25@gmail.com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7EB20-B50F-439A-9579-5DC955FB1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0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Mandava, Vinaykumar (Cognizant)</cp:lastModifiedBy>
  <cp:revision>2</cp:revision>
  <dcterms:created xsi:type="dcterms:W3CDTF">2020-02-11T09:55:00Z</dcterms:created>
  <dcterms:modified xsi:type="dcterms:W3CDTF">2020-02-11T09:55:00Z</dcterms:modified>
  <cp:category/>
</cp:coreProperties>
</file>